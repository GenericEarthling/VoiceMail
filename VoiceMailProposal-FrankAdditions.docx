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AE" w:rsidRPr="007E5428" w:rsidRDefault="006260BE" w:rsidP="00876C76">
      <w:pPr>
        <w:pStyle w:val="Title"/>
        <w:pBdr>
          <w:left w:val="double" w:sz="18" w:space="0" w:color="1F4E79" w:themeColor="accent1" w:themeShade="80"/>
        </w:pBdr>
        <w:ind w:left="-270"/>
        <w:rPr>
          <w:rStyle w:val="Heading2Char"/>
          <w:b w:val="0"/>
          <w:bCs w:val="0"/>
          <w:color w:val="1F4E79" w:themeColor="accent1" w:themeShade="80"/>
          <w:sz w:val="48"/>
          <w:szCs w:val="48"/>
        </w:rPr>
      </w:pPr>
      <w:r>
        <w:rPr>
          <w:caps w:val="0"/>
          <w:sz w:val="40"/>
        </w:rPr>
        <w:t xml:space="preserve"> </w:t>
      </w:r>
      <w:r w:rsidR="008B66AE">
        <w:rPr>
          <w:caps w:val="0"/>
          <w:sz w:val="40"/>
        </w:rPr>
        <w:t>THE A-TEAM</w:t>
      </w:r>
      <w:r w:rsidR="008B66AE" w:rsidRPr="00021637">
        <w:rPr>
          <w:caps w:val="0"/>
          <w:sz w:val="40"/>
        </w:rPr>
        <w:br/>
      </w:r>
      <w:r w:rsidR="008B66AE">
        <w:rPr>
          <w:rStyle w:val="Heading2Char"/>
          <w:rFonts w:ascii="Calibri Light" w:hAnsi="Calibri Light" w:cs="Calibri Light"/>
          <w:b w:val="0"/>
          <w:caps w:val="0"/>
        </w:rPr>
        <w:t xml:space="preserve">  </w:t>
      </w:r>
      <w:r w:rsidR="008B66AE" w:rsidRPr="00042F16">
        <w:rPr>
          <w:rStyle w:val="Heading2Char"/>
          <w:rFonts w:ascii="Calibri Light" w:hAnsi="Calibri Light" w:cs="Calibri Light"/>
          <w:b w:val="0"/>
          <w:caps w:val="0"/>
        </w:rPr>
        <w:t>Meeting Future Global Software Needs Today</w:t>
      </w:r>
    </w:p>
    <w:p w:rsidR="008B66AE" w:rsidRPr="007E5428" w:rsidRDefault="008B66AE" w:rsidP="008B66AE">
      <w:pPr>
        <w:spacing w:after="0"/>
        <w:ind w:left="-270"/>
        <w:rPr>
          <w:rFonts w:ascii="Calibri Light" w:hAnsi="Calibri Light" w:cs="Calibri Light"/>
          <w:color w:val="808080" w:themeColor="background1" w:themeShade="80"/>
          <w:sz w:val="24"/>
          <w:szCs w:val="24"/>
        </w:rPr>
      </w:pPr>
      <w:r>
        <w:rPr>
          <w:rFonts w:ascii="Calibri Light" w:hAnsi="Calibri Light" w:cs="Calibri Light"/>
          <w:color w:val="808080" w:themeColor="background1" w:themeShade="80"/>
          <w:sz w:val="24"/>
          <w:szCs w:val="24"/>
        </w:rPr>
        <w:t xml:space="preserve"> </w:t>
      </w:r>
      <w:r w:rsidRPr="007E5428">
        <w:rPr>
          <w:rFonts w:ascii="Calibri Light" w:hAnsi="Calibri Light" w:cs="Calibri Light"/>
          <w:color w:val="808080" w:themeColor="background1" w:themeShade="80"/>
          <w:sz w:val="24"/>
          <w:szCs w:val="24"/>
        </w:rPr>
        <w:t xml:space="preserve">456 Stewart </w:t>
      </w:r>
      <w:proofErr w:type="gramStart"/>
      <w:r w:rsidRPr="007E5428">
        <w:rPr>
          <w:rFonts w:ascii="Calibri Light" w:hAnsi="Calibri Light" w:cs="Calibri Light"/>
          <w:color w:val="808080" w:themeColor="background1" w:themeShade="80"/>
          <w:sz w:val="24"/>
          <w:szCs w:val="24"/>
        </w:rPr>
        <w:t>Street  |</w:t>
      </w:r>
      <w:proofErr w:type="gramEnd"/>
      <w:r w:rsidRPr="007E5428">
        <w:rPr>
          <w:rFonts w:ascii="Calibri Light" w:hAnsi="Calibri Light" w:cs="Calibri Light"/>
          <w:color w:val="808080" w:themeColor="background1" w:themeShade="80"/>
          <w:sz w:val="24"/>
          <w:szCs w:val="24"/>
        </w:rPr>
        <w:t xml:space="preserve">  Tampa, Florida  |  12345</w:t>
      </w: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r>
        <w:t>March 12, 2017</w:t>
      </w:r>
    </w:p>
    <w:p w:rsidR="008B66AE" w:rsidRDefault="008B66AE" w:rsidP="008B66AE">
      <w:pPr>
        <w:spacing w:after="0"/>
      </w:pPr>
    </w:p>
    <w:p w:rsidR="008B66AE" w:rsidRDefault="008B66AE" w:rsidP="008B66AE">
      <w:pPr>
        <w:spacing w:after="0"/>
      </w:pPr>
    </w:p>
    <w:p w:rsidR="008B66AE" w:rsidRPr="00021637" w:rsidRDefault="008B66AE" w:rsidP="008B66AE">
      <w:pPr>
        <w:spacing w:after="0"/>
      </w:pPr>
      <w:r w:rsidRPr="00021637">
        <w:t>Wayne Pollock, VP Marketing</w:t>
      </w:r>
    </w:p>
    <w:p w:rsidR="008B66AE" w:rsidRPr="00021637" w:rsidRDefault="008B66AE" w:rsidP="008B66AE">
      <w:pPr>
        <w:spacing w:after="0"/>
      </w:pPr>
      <w:r>
        <w:t>Example Corporation</w:t>
      </w:r>
    </w:p>
    <w:p w:rsidR="008B66AE" w:rsidRPr="00021637" w:rsidRDefault="008B66AE" w:rsidP="008B66AE">
      <w:pPr>
        <w:spacing w:after="0"/>
      </w:pPr>
      <w:r w:rsidRPr="00021637">
        <w:t>123 Main Street</w:t>
      </w:r>
    </w:p>
    <w:p w:rsidR="008B66AE" w:rsidRPr="00021637" w:rsidRDefault="008B66AE" w:rsidP="008B66AE">
      <w:pPr>
        <w:spacing w:after="0"/>
      </w:pPr>
      <w:r w:rsidRPr="00021637">
        <w:t>Tampa, FL 12345</w:t>
      </w:r>
    </w:p>
    <w:p w:rsidR="008B66AE" w:rsidRDefault="008B66AE" w:rsidP="008B66AE"/>
    <w:p w:rsidR="008B66AE" w:rsidRDefault="008B66AE" w:rsidP="008B66AE">
      <w:r>
        <w:t>RE: RFP #1074-2 Voice Mail System</w:t>
      </w:r>
    </w:p>
    <w:p w:rsidR="008B66AE" w:rsidRDefault="008B66AE" w:rsidP="008B66AE">
      <w:r>
        <w:t>Dear Mr</w:t>
      </w:r>
      <w:r w:rsidR="00F966D7">
        <w:t>.</w:t>
      </w:r>
      <w:r>
        <w:t xml:space="preserve"> Pollock,</w:t>
      </w:r>
    </w:p>
    <w:p w:rsidR="008B66AE" w:rsidRDefault="008B66AE" w:rsidP="008B66AE">
      <w:r>
        <w:t xml:space="preserve">We look forward to working with </w:t>
      </w:r>
      <w:sdt>
        <w:sdtPr>
          <w:alias w:val="Client Name"/>
          <w:tag w:val=""/>
          <w:id w:val="-1158768229"/>
          <w:placeholder>
            <w:docPart w:val="FBE36276F2C74AA381EE53E0006D98EE"/>
          </w:placeholder>
          <w:dataBinding w:prefixMappings="xmlns:ns0='http://purl.org/dc/elements/1.1/' xmlns:ns1='http://schemas.openxmlformats.org/package/2006/metadata/core-properties' " w:xpath="/ns1:coreProperties[1]/ns1:contentStatus[1]" w:storeItemID="{6C3C8BC8-F283-45AE-878A-BAB7291924A1}"/>
          <w:text/>
        </w:sdtPr>
        <w:sdtEndPr/>
        <w:sdtContent>
          <w:r>
            <w:t>Example Corporation</w:t>
          </w:r>
        </w:sdtContent>
      </w:sdt>
      <w:r>
        <w:t xml:space="preserve"> and supporting your efforts to improve your employee voice messaging system. We offer exemplary integrated </w:t>
      </w:r>
      <w:r w:rsidR="00F966D7">
        <w:t>Consumer Relationship Management (</w:t>
      </w:r>
      <w:r>
        <w:t>CRM</w:t>
      </w:r>
      <w:r w:rsidR="00F966D7">
        <w:t>)</w:t>
      </w:r>
      <w:r>
        <w:t xml:space="preserve">, </w:t>
      </w:r>
      <w:r w:rsidR="00F966D7">
        <w:t>Just-In-Time (</w:t>
      </w:r>
      <w:r>
        <w:t>JIT</w:t>
      </w:r>
      <w:r w:rsidR="00F966D7">
        <w:t>)</w:t>
      </w:r>
      <w:r>
        <w:t xml:space="preserve"> Inventory management, and training and support services. We are confident that we can meet the challenges ahead, and stand ready to partner with you in delivering an effective voice messaging support solution. </w:t>
      </w:r>
    </w:p>
    <w:p w:rsidR="008B66AE" w:rsidRDefault="008B66AE" w:rsidP="008B66AE">
      <w:r>
        <w:t>If you have questions on this proposal, feel free to contact me at your convenience. We will be in touch with you next week to arrange a follow-up conversation on the proposal.</w:t>
      </w:r>
    </w:p>
    <w:p w:rsidR="008B66AE" w:rsidRDefault="008B66AE" w:rsidP="008B66AE">
      <w:r>
        <w:t>Thank you for your consideration,</w:t>
      </w:r>
    </w:p>
    <w:p w:rsidR="008B66AE" w:rsidRDefault="008B66AE" w:rsidP="008B66AE"/>
    <w:p w:rsidR="008B66AE" w:rsidRDefault="008B66AE" w:rsidP="008B66AE">
      <w:pPr>
        <w:spacing w:after="0"/>
      </w:pPr>
      <w:r>
        <w:t>Sharon Tender</w:t>
      </w:r>
    </w:p>
    <w:p w:rsidR="008B66AE" w:rsidRDefault="008B66AE" w:rsidP="008B66AE">
      <w:r>
        <w:t>Sr. Testing Software Engineer</w:t>
      </w:r>
    </w:p>
    <w:p w:rsidR="008B66AE" w:rsidRDefault="008B66AE" w:rsidP="008B66AE">
      <w:pPr>
        <w:spacing w:after="0"/>
      </w:pPr>
    </w:p>
    <w:p w:rsidR="008B66AE" w:rsidRPr="006C6126" w:rsidRDefault="008B66AE" w:rsidP="008B66AE">
      <w:pPr>
        <w:spacing w:after="0"/>
      </w:pPr>
      <w:r>
        <w:t>Proposal Attached</w:t>
      </w:r>
    </w:p>
    <w:p w:rsidR="008B66AE" w:rsidRDefault="008B66AE"/>
    <w:sdt>
      <w:sdtPr>
        <w:id w:val="-2105101328"/>
        <w:docPartObj>
          <w:docPartGallery w:val="Cover Pages"/>
          <w:docPartUnique/>
        </w:docPartObj>
      </w:sdtPr>
      <w:sdtEndPr/>
      <w:sdtContent>
        <w:p w:rsidR="008B66AE" w:rsidRDefault="008B66AE">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72E5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50E2E" w:rsidRDefault="00C50E2E">
                                    <w:pPr>
                                      <w:pStyle w:val="NoSpacing"/>
                                      <w:jc w:val="right"/>
                                      <w:rPr>
                                        <w:color w:val="595959" w:themeColor="text1" w:themeTint="A6"/>
                                        <w:sz w:val="28"/>
                                        <w:szCs w:val="28"/>
                                      </w:rPr>
                                    </w:pPr>
                                    <w:r>
                                      <w:rPr>
                                        <w:color w:val="595959" w:themeColor="text1" w:themeTint="A6"/>
                                        <w:sz w:val="28"/>
                                        <w:szCs w:val="28"/>
                                      </w:rPr>
                                      <w:t>The A-Team</w:t>
                                    </w:r>
                                  </w:p>
                                </w:sdtContent>
                              </w:sdt>
                              <w:p w:rsidR="00C50E2E" w:rsidRDefault="008C7028">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C50E2E">
                                      <w:rPr>
                                        <w:color w:val="595959" w:themeColor="text1" w:themeTint="A6"/>
                                      </w:rPr>
                                      <w:t>www.a-team.com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50E2E" w:rsidRDefault="00C50E2E">
                              <w:pPr>
                                <w:pStyle w:val="NoSpacing"/>
                                <w:jc w:val="right"/>
                                <w:rPr>
                                  <w:color w:val="595959" w:themeColor="text1" w:themeTint="A6"/>
                                  <w:sz w:val="28"/>
                                  <w:szCs w:val="28"/>
                                </w:rPr>
                              </w:pPr>
                              <w:r>
                                <w:rPr>
                                  <w:color w:val="595959" w:themeColor="text1" w:themeTint="A6"/>
                                  <w:sz w:val="28"/>
                                  <w:szCs w:val="28"/>
                                </w:rPr>
                                <w:t>The A-Team</w:t>
                              </w:r>
                            </w:p>
                          </w:sdtContent>
                        </w:sdt>
                        <w:p w:rsidR="00C50E2E" w:rsidRDefault="008C7028">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C50E2E">
                                <w:rPr>
                                  <w:color w:val="595959" w:themeColor="text1" w:themeTint="A6"/>
                                </w:rPr>
                                <w:t>www.a-team.com</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E2E" w:rsidRPr="008B66AE" w:rsidRDefault="00C50E2E">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EndPr>
                                  <w:rPr>
                                    <w:rStyle w:val="Heading2Char"/>
                                  </w:rPr>
                                </w:sdtEndPr>
                                <w:sdtContent>
                                  <w:p w:rsidR="00C50E2E" w:rsidRPr="008B66AE" w:rsidRDefault="00C50E2E">
                                    <w:pPr>
                                      <w:pStyle w:val="NoSpacing"/>
                                      <w:jc w:val="right"/>
                                      <w:rPr>
                                        <w:rStyle w:val="Heading2Char"/>
                                      </w:rPr>
                                    </w:pPr>
                                    <w:r w:rsidRPr="008B66AE">
                                      <w:rPr>
                                        <w:rStyle w:val="Heading2Char"/>
                                      </w:rPr>
                                      <w:t>RFP #1074-2 Voice Mail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50E2E" w:rsidRPr="008B66AE" w:rsidRDefault="00C50E2E">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EndPr>
                            <w:rPr>
                              <w:rStyle w:val="Heading2Char"/>
                            </w:rPr>
                          </w:sdtEndPr>
                          <w:sdtContent>
                            <w:p w:rsidR="00C50E2E" w:rsidRPr="008B66AE" w:rsidRDefault="00C50E2E">
                              <w:pPr>
                                <w:pStyle w:val="NoSpacing"/>
                                <w:jc w:val="right"/>
                                <w:rPr>
                                  <w:rStyle w:val="Heading2Char"/>
                                </w:rPr>
                              </w:pPr>
                              <w:r w:rsidRPr="008B66AE">
                                <w:rPr>
                                  <w:rStyle w:val="Heading2Char"/>
                                </w:rPr>
                                <w:t>RFP #1074-2 Voice Mail System</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E2E" w:rsidRDefault="008C7028">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50E2E"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0E2E" w:rsidRDefault="00C50E2E">
                                    <w:pPr>
                                      <w:jc w:val="right"/>
                                      <w:rPr>
                                        <w:smallCaps/>
                                        <w:sz w:val="36"/>
                                        <w:szCs w:val="36"/>
                                      </w:rPr>
                                    </w:pPr>
                                    <w:r>
                                      <w:rPr>
                                        <w:sz w:val="36"/>
                                        <w:szCs w:val="36"/>
                                      </w:rPr>
                                      <w:t>The A-Team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50E2E" w:rsidRDefault="008C7028">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50E2E"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0E2E" w:rsidRDefault="00C50E2E">
                              <w:pPr>
                                <w:jc w:val="right"/>
                                <w:rPr>
                                  <w:smallCaps/>
                                  <w:sz w:val="36"/>
                                  <w:szCs w:val="36"/>
                                </w:rPr>
                              </w:pPr>
                              <w:r>
                                <w:rPr>
                                  <w:sz w:val="36"/>
                                  <w:szCs w:val="36"/>
                                </w:rPr>
                                <w:t>The A-Team Proposal</w:t>
                              </w:r>
                            </w:p>
                          </w:sdtContent>
                        </w:sdt>
                      </w:txbxContent>
                    </v:textbox>
                    <w10:wrap type="square" anchorx="page" anchory="page"/>
                  </v:shape>
                </w:pict>
              </mc:Fallback>
            </mc:AlternateContent>
          </w:r>
        </w:p>
        <w:p w:rsidR="008B66AE" w:rsidRDefault="008B66AE">
          <w:pPr>
            <w:rPr>
              <w:rFonts w:asciiTheme="majorHAnsi" w:eastAsiaTheme="majorEastAsia" w:hAnsiTheme="majorHAnsi" w:cstheme="majorBidi"/>
              <w:caps/>
              <w:color w:val="1F4E79" w:themeColor="accent1" w:themeShade="80"/>
              <w:kern w:val="28"/>
              <w:sz w:val="38"/>
              <w:szCs w:val="38"/>
            </w:rPr>
          </w:pPr>
          <w:r>
            <w:br w:type="page"/>
          </w:r>
        </w:p>
      </w:sdtContent>
    </w:sdt>
    <w:p w:rsidR="00C61303" w:rsidRDefault="008C7028">
      <w:pPr>
        <w:pStyle w:val="Title"/>
      </w:pPr>
      <w:sdt>
        <w:sdtPr>
          <w:alias w:val="Company Name"/>
          <w:tag w:val=""/>
          <w:id w:val="1501239775"/>
          <w:placeholder>
            <w:docPart w:val="43C3624CDDD5487FA39BBED033196209"/>
          </w:placeholder>
          <w:dataBinding w:prefixMappings="xmlns:ns0='http://schemas.openxmlformats.org/officeDocument/2006/extended-properties' " w:xpath="/ns0:Properties[1]/ns0:Company[1]" w:storeItemID="{6668398D-A668-4E3E-A5EB-62B293D839F1}"/>
          <w:text/>
        </w:sdtPr>
        <w:sdtEndPr/>
        <w:sdtContent>
          <w:r w:rsidR="00DD5A86">
            <w:t>The A-Team</w:t>
          </w:r>
        </w:sdtContent>
      </w:sdt>
      <w:r w:rsidR="00DD5A86">
        <w:br/>
        <w:t>Voice Mail Software Proposal</w:t>
      </w:r>
    </w:p>
    <w:p w:rsidR="00C61303" w:rsidRDefault="00B869F5">
      <w:pPr>
        <w:pStyle w:val="Subtitle"/>
      </w:pPr>
      <w:r>
        <w:t xml:space="preserve">For </w:t>
      </w:r>
      <w:proofErr w:type="gramStart"/>
      <w:r w:rsidR="00DD5A86">
        <w:t>Example</w:t>
      </w:r>
      <w:proofErr w:type="gramEnd"/>
      <w:r w:rsidR="00DD5A86">
        <w:t xml:space="preserve"> Corporation, Tampa</w:t>
      </w:r>
      <w:r w:rsidR="006260BE">
        <w:t>,</w:t>
      </w:r>
      <w:r w:rsidR="00DD5A86">
        <w:t xml:space="preserve"> Florida</w:t>
      </w:r>
    </w:p>
    <w:p w:rsidR="00F06387" w:rsidRDefault="00F06387" w:rsidP="00F06387"/>
    <w:p w:rsidR="00FD45A8" w:rsidRDefault="00F06387" w:rsidP="00FD45A8">
      <w:pPr>
        <w:spacing w:after="0"/>
      </w:pPr>
      <w:r>
        <w:t>Contact for Example Corp:</w:t>
      </w:r>
    </w:p>
    <w:p w:rsidR="00FD45A8" w:rsidRDefault="00FD45A8" w:rsidP="00FD45A8">
      <w:pPr>
        <w:spacing w:after="0"/>
        <w:ind w:left="720"/>
      </w:pPr>
      <w:r>
        <w:t>Wayne Pollock</w:t>
      </w:r>
      <w:r w:rsidR="00560AE4">
        <w:t>, VP Marketing</w:t>
      </w:r>
    </w:p>
    <w:p w:rsidR="00FD45A8" w:rsidRDefault="00FD45A8" w:rsidP="00FD45A8">
      <w:pPr>
        <w:spacing w:after="0"/>
        <w:ind w:left="720"/>
      </w:pPr>
      <w:r>
        <w:t>wpollock@example.com</w:t>
      </w:r>
    </w:p>
    <w:p w:rsidR="00E778D8" w:rsidRDefault="00E778D8" w:rsidP="00FD45A8">
      <w:pPr>
        <w:spacing w:after="0"/>
        <w:ind w:left="720"/>
      </w:pPr>
    </w:p>
    <w:p w:rsidR="00560AE4" w:rsidRDefault="00560AE4" w:rsidP="00FD45A8">
      <w:pPr>
        <w:spacing w:after="0"/>
        <w:ind w:left="720"/>
      </w:pPr>
      <w:r>
        <w:t>Proposal Delivery</w:t>
      </w:r>
      <w:r w:rsidR="00BB38AC">
        <w:t xml:space="preserve"> to</w:t>
      </w:r>
      <w:r>
        <w:t>:</w:t>
      </w:r>
    </w:p>
    <w:p w:rsidR="00E778D8" w:rsidRDefault="00E778D8" w:rsidP="00FD45A8">
      <w:pPr>
        <w:spacing w:after="0"/>
        <w:ind w:left="720"/>
      </w:pPr>
      <w:r>
        <w:t xml:space="preserve">Betty </w:t>
      </w:r>
      <w:proofErr w:type="spellStart"/>
      <w:r>
        <w:t>Boop</w:t>
      </w:r>
      <w:proofErr w:type="spellEnd"/>
      <w:r w:rsidR="00560AE4">
        <w:t>, VP Technologies</w:t>
      </w:r>
    </w:p>
    <w:p w:rsidR="00E778D8" w:rsidRDefault="00E778D8" w:rsidP="00FD45A8">
      <w:pPr>
        <w:spacing w:after="0"/>
        <w:ind w:left="720"/>
      </w:pPr>
      <w:r>
        <w:t>bboop@example.com</w:t>
      </w:r>
    </w:p>
    <w:p w:rsidR="00560AE4" w:rsidRDefault="00560AE4" w:rsidP="00FD45A8">
      <w:pPr>
        <w:spacing w:after="0"/>
        <w:ind w:left="720"/>
      </w:pPr>
      <w:r>
        <w:t>123 Main Street</w:t>
      </w:r>
    </w:p>
    <w:p w:rsidR="00560AE4" w:rsidRDefault="00560AE4" w:rsidP="00FD45A8">
      <w:pPr>
        <w:spacing w:after="0"/>
        <w:ind w:left="720"/>
      </w:pPr>
      <w:r>
        <w:t>Tampa, FL 12345</w:t>
      </w:r>
    </w:p>
    <w:p w:rsidR="00FD45A8" w:rsidRDefault="00FD45A8" w:rsidP="00FD45A8">
      <w:pPr>
        <w:spacing w:before="240" w:after="0"/>
      </w:pPr>
      <w:r>
        <w:t xml:space="preserve">Contact for </w:t>
      </w:r>
      <w:proofErr w:type="gramStart"/>
      <w:r>
        <w:t>The</w:t>
      </w:r>
      <w:proofErr w:type="gramEnd"/>
      <w:r>
        <w:t xml:space="preserve"> A-Team:</w:t>
      </w:r>
    </w:p>
    <w:p w:rsidR="00FD45A8" w:rsidRDefault="00FD45A8" w:rsidP="00FD45A8">
      <w:pPr>
        <w:spacing w:after="0"/>
        <w:ind w:left="720"/>
      </w:pPr>
      <w:r>
        <w:t>Sharon Tender</w:t>
      </w:r>
      <w:r w:rsidR="00C823A8">
        <w:t>, Sr. Testing Software Engineer</w:t>
      </w:r>
    </w:p>
    <w:p w:rsidR="00FD45A8" w:rsidRDefault="00C823A8" w:rsidP="00FD45A8">
      <w:pPr>
        <w:spacing w:after="0"/>
        <w:ind w:left="720"/>
      </w:pPr>
      <w:proofErr w:type="spellStart"/>
      <w:proofErr w:type="gramStart"/>
      <w:r>
        <w:t>s</w:t>
      </w:r>
      <w:r w:rsidR="00FD45A8">
        <w:t>haron.tender</w:t>
      </w:r>
      <w:proofErr w:type="gramEnd"/>
      <w:r w:rsidR="00FD45A8">
        <w:t>@The</w:t>
      </w:r>
      <w:proofErr w:type="spellEnd"/>
      <w:r w:rsidR="00FD45A8">
        <w:t xml:space="preserve"> a-team.com</w:t>
      </w:r>
    </w:p>
    <w:p w:rsidR="00560AE4" w:rsidRDefault="00560AE4" w:rsidP="00FD45A8">
      <w:pPr>
        <w:spacing w:after="0"/>
        <w:ind w:left="720"/>
      </w:pPr>
      <w:r>
        <w:t>456 Stewart Street</w:t>
      </w:r>
    </w:p>
    <w:p w:rsidR="00C61303" w:rsidRPr="00F966D7" w:rsidRDefault="00FD45A8" w:rsidP="00FD45A8">
      <w:pPr>
        <w:spacing w:after="0"/>
        <w:ind w:left="720"/>
        <w:rPr>
          <w:lang w:val="es-US"/>
        </w:rPr>
      </w:pPr>
      <w:r w:rsidRPr="00F966D7">
        <w:rPr>
          <w:lang w:val="es-US"/>
        </w:rPr>
        <w:t>Tampa, FL</w:t>
      </w:r>
      <w:r w:rsidR="00560AE4" w:rsidRPr="00F966D7">
        <w:rPr>
          <w:lang w:val="es-US"/>
        </w:rPr>
        <w:t xml:space="preserve"> 12345</w:t>
      </w:r>
    </w:p>
    <w:p w:rsidR="00BB38AC" w:rsidRPr="00F966D7" w:rsidRDefault="00BB38AC" w:rsidP="00FD45A8">
      <w:pPr>
        <w:spacing w:after="0"/>
        <w:ind w:left="720"/>
        <w:rPr>
          <w:lang w:val="es-US"/>
        </w:rPr>
      </w:pPr>
      <w:proofErr w:type="spellStart"/>
      <w:r w:rsidRPr="00F966D7">
        <w:rPr>
          <w:lang w:val="es-US"/>
        </w:rPr>
        <w:t>Ph</w:t>
      </w:r>
      <w:proofErr w:type="spellEnd"/>
      <w:r w:rsidRPr="00F966D7">
        <w:rPr>
          <w:lang w:val="es-US"/>
        </w:rPr>
        <w:t xml:space="preserve"> 456-125-8998</w:t>
      </w:r>
    </w:p>
    <w:p w:rsidR="00BB38AC" w:rsidRPr="00F966D7" w:rsidRDefault="00BB38AC" w:rsidP="00FD45A8">
      <w:pPr>
        <w:spacing w:after="0"/>
        <w:ind w:left="720"/>
        <w:rPr>
          <w:lang w:val="es-US"/>
        </w:rPr>
      </w:pPr>
      <w:r w:rsidRPr="00F966D7">
        <w:rPr>
          <w:lang w:val="es-US"/>
        </w:rPr>
        <w:t>FAX 456-123-9889</w:t>
      </w:r>
    </w:p>
    <w:p w:rsidR="00B82B80" w:rsidRPr="00F966D7" w:rsidRDefault="00B82B80" w:rsidP="00FD45A8">
      <w:pPr>
        <w:spacing w:after="0"/>
        <w:ind w:left="720"/>
        <w:rPr>
          <w:lang w:val="es-US"/>
        </w:rPr>
      </w:pPr>
      <w:r w:rsidRPr="00F966D7">
        <w:rPr>
          <w:lang w:val="es-US"/>
        </w:rPr>
        <w:t>www.a-team.com</w:t>
      </w:r>
    </w:p>
    <w:p w:rsidR="00862C24" w:rsidRDefault="00862C24">
      <w:pPr>
        <w:rPr>
          <w:b/>
          <w:bCs/>
          <w:caps/>
          <w:color w:val="1F4E79" w:themeColor="accent1" w:themeShade="80"/>
          <w:sz w:val="28"/>
          <w:szCs w:val="28"/>
        </w:rPr>
      </w:pPr>
      <w:r>
        <w:br w:type="page"/>
      </w:r>
    </w:p>
    <w:p w:rsidR="00C61303" w:rsidRDefault="00B869F5">
      <w:pPr>
        <w:pStyle w:val="Heading1"/>
      </w:pPr>
      <w:r>
        <w:t>Overview</w:t>
      </w:r>
    </w:p>
    <w:p w:rsidR="00C61303" w:rsidRDefault="008C7028" w:rsidP="00F06387">
      <w:sdt>
        <w:sdtPr>
          <w:alias w:val="Company Name"/>
          <w:tag w:val=""/>
          <w:id w:val="-1319412129"/>
          <w:placeholder>
            <w:docPart w:val="9902E745165B477F8E22EFF047831F27"/>
          </w:placeholder>
          <w:dataBinding w:prefixMappings="xmlns:ns0='http://schemas.openxmlformats.org/officeDocument/2006/extended-properties' " w:xpath="/ns0:Properties[1]/ns0:Company[1]" w:storeItemID="{6668398D-A668-4E3E-A5EB-62B293D839F1}"/>
          <w:text/>
        </w:sdtPr>
        <w:sdtEndPr/>
        <w:sdtContent>
          <w:r w:rsidR="00DD5A86">
            <w:t>The A-Team</w:t>
          </w:r>
        </w:sdtContent>
      </w:sdt>
      <w:r w:rsidR="00B869F5">
        <w:t xml:space="preserve"> is pleased to submit this proposal for </w:t>
      </w:r>
      <w:r w:rsidR="00CA141F">
        <w:t>voice messaging software</w:t>
      </w:r>
      <w:r w:rsidR="00B869F5">
        <w:t xml:space="preserve"> </w:t>
      </w:r>
      <w:r w:rsidR="00F06387">
        <w:t>to</w:t>
      </w:r>
      <w:r w:rsidR="00B869F5">
        <w:t xml:space="preserve"> </w:t>
      </w:r>
      <w:sdt>
        <w:sdtPr>
          <w:alias w:val="Client Name"/>
          <w:tag w:val=""/>
          <w:id w:val="-1704244616"/>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05501">
            <w:t>Example Corp</w:t>
          </w:r>
          <w:r w:rsidR="00F06387">
            <w:t>oration</w:t>
          </w:r>
        </w:sdtContent>
      </w:sdt>
      <w:r w:rsidR="00F06387">
        <w:t xml:space="preserve">. We will strive to present a clear and concise description of our plan to help you reach and exceed your goals to update your current voice messaging system. </w:t>
      </w:r>
    </w:p>
    <w:p w:rsidR="00C61303" w:rsidRDefault="00A454B2">
      <w:pPr>
        <w:pStyle w:val="Heading2"/>
      </w:pPr>
      <w:r>
        <w:t xml:space="preserve">Basic Voice Mail </w:t>
      </w:r>
      <w:r w:rsidR="001B0404">
        <w:t>Requirements</w:t>
      </w:r>
    </w:p>
    <w:p w:rsidR="00B05501" w:rsidRDefault="00B05501" w:rsidP="00B05501">
      <w:pPr>
        <w:pStyle w:val="ListBullet"/>
        <w:numPr>
          <w:ilvl w:val="0"/>
          <w:numId w:val="0"/>
        </w:numPr>
        <w:ind w:left="144"/>
      </w:pPr>
      <w:r>
        <w:t>Develop a voice mail system with the following capabilities:</w:t>
      </w:r>
      <w:r w:rsidR="00FA6059">
        <w:t xml:space="preserve"> </w:t>
      </w:r>
      <w:r w:rsidR="00FA6059" w:rsidRPr="00FA6059">
        <w:rPr>
          <w:i/>
        </w:rPr>
        <w:t>See Appendix A for Use-Case Scenarios.</w:t>
      </w:r>
    </w:p>
    <w:p w:rsidR="00C61303" w:rsidRDefault="00B05501">
      <w:pPr>
        <w:pStyle w:val="ListBullet"/>
      </w:pPr>
      <w:r>
        <w:t>Need #1: Support password security features</w:t>
      </w:r>
    </w:p>
    <w:p w:rsidR="00F17834" w:rsidRDefault="00F17834" w:rsidP="00F17834">
      <w:pPr>
        <w:pStyle w:val="ListBullet"/>
        <w:numPr>
          <w:ilvl w:val="1"/>
          <w:numId w:val="2"/>
        </w:numPr>
      </w:pPr>
      <w:r>
        <w:t>Ability to create and change pass</w:t>
      </w:r>
      <w:r w:rsidR="007A1276">
        <w:t>co</w:t>
      </w:r>
      <w:r>
        <w:t>d</w:t>
      </w:r>
      <w:r w:rsidR="007A1276">
        <w:t>e</w:t>
      </w:r>
      <w:r>
        <w:t>s</w:t>
      </w:r>
    </w:p>
    <w:p w:rsidR="00C61303" w:rsidRDefault="00B869F5">
      <w:pPr>
        <w:pStyle w:val="ListBullet"/>
      </w:pPr>
      <w:r>
        <w:t xml:space="preserve">Need #2: </w:t>
      </w:r>
      <w:r w:rsidR="00F17834">
        <w:t>Support</w:t>
      </w:r>
      <w:r w:rsidR="00B05501">
        <w:t xml:space="preserve"> incoming voice messages</w:t>
      </w:r>
    </w:p>
    <w:p w:rsidR="00C61303" w:rsidRDefault="00B05501" w:rsidP="00F17834">
      <w:pPr>
        <w:pStyle w:val="ListBullet"/>
        <w:numPr>
          <w:ilvl w:val="1"/>
          <w:numId w:val="2"/>
        </w:numPr>
      </w:pPr>
      <w:r>
        <w:t>Play incoming voice messages</w:t>
      </w:r>
    </w:p>
    <w:p w:rsidR="00F17834" w:rsidRDefault="00F17834" w:rsidP="00F17834">
      <w:pPr>
        <w:pStyle w:val="ListBullet"/>
        <w:numPr>
          <w:ilvl w:val="1"/>
          <w:numId w:val="2"/>
        </w:numPr>
      </w:pPr>
      <w:r>
        <w:t>Delete incoming voice messages</w:t>
      </w:r>
    </w:p>
    <w:p w:rsidR="00F17834" w:rsidRDefault="00B05501">
      <w:pPr>
        <w:pStyle w:val="ListBullet"/>
      </w:pPr>
      <w:r>
        <w:t>Need #</w:t>
      </w:r>
      <w:r w:rsidR="00F17834">
        <w:t>3</w:t>
      </w:r>
      <w:r>
        <w:t xml:space="preserve">: </w:t>
      </w:r>
      <w:r w:rsidR="00F17834">
        <w:t>Support User Greeting for voice messages</w:t>
      </w:r>
    </w:p>
    <w:p w:rsidR="00B05501" w:rsidRDefault="00F17834" w:rsidP="00F17834">
      <w:pPr>
        <w:pStyle w:val="ListBullet"/>
        <w:numPr>
          <w:ilvl w:val="1"/>
          <w:numId w:val="2"/>
        </w:numPr>
      </w:pPr>
      <w:r>
        <w:t>Record outgoing message</w:t>
      </w:r>
    </w:p>
    <w:p w:rsidR="00F17834" w:rsidRDefault="00F17834" w:rsidP="00F17834">
      <w:pPr>
        <w:pStyle w:val="ListBullet"/>
        <w:numPr>
          <w:ilvl w:val="1"/>
          <w:numId w:val="2"/>
        </w:numPr>
      </w:pPr>
      <w:r>
        <w:t>Delete outgoing message</w:t>
      </w:r>
    </w:p>
    <w:p w:rsidR="00F17834" w:rsidRDefault="00F17834" w:rsidP="00F17834">
      <w:pPr>
        <w:pStyle w:val="ListBullet"/>
        <w:numPr>
          <w:ilvl w:val="1"/>
          <w:numId w:val="2"/>
        </w:numPr>
      </w:pPr>
      <w:r>
        <w:t>Update outgoing message</w:t>
      </w:r>
    </w:p>
    <w:p w:rsidR="00F17834" w:rsidRDefault="00F17834">
      <w:pPr>
        <w:pStyle w:val="ListBullet"/>
      </w:pPr>
      <w:r>
        <w:t>Need #5: Create Administrator voice messaging support</w:t>
      </w:r>
    </w:p>
    <w:p w:rsidR="007D1CDD" w:rsidRDefault="007D1CDD" w:rsidP="00F17834">
      <w:pPr>
        <w:pStyle w:val="ListBullet"/>
        <w:numPr>
          <w:ilvl w:val="1"/>
          <w:numId w:val="2"/>
        </w:numPr>
      </w:pPr>
      <w:r>
        <w:t>One UI/Portal</w:t>
      </w:r>
    </w:p>
    <w:p w:rsidR="00F17834" w:rsidRDefault="00F17834" w:rsidP="00F17834">
      <w:pPr>
        <w:pStyle w:val="ListBullet"/>
        <w:numPr>
          <w:ilvl w:val="1"/>
          <w:numId w:val="2"/>
        </w:numPr>
      </w:pPr>
      <w:r>
        <w:t>Support password security features for Admins</w:t>
      </w:r>
    </w:p>
    <w:p w:rsidR="00F17834" w:rsidRDefault="00F17834" w:rsidP="00F17834">
      <w:pPr>
        <w:pStyle w:val="ListBullet"/>
        <w:numPr>
          <w:ilvl w:val="1"/>
          <w:numId w:val="2"/>
        </w:numPr>
      </w:pPr>
      <w:r>
        <w:t>Activate voice mailbox</w:t>
      </w:r>
    </w:p>
    <w:p w:rsidR="00F17834" w:rsidRDefault="00F17834" w:rsidP="00F17834">
      <w:pPr>
        <w:pStyle w:val="ListBullet"/>
        <w:numPr>
          <w:ilvl w:val="1"/>
          <w:numId w:val="2"/>
        </w:numPr>
      </w:pPr>
      <w:r>
        <w:t>Deactivate voice mailbox</w:t>
      </w:r>
    </w:p>
    <w:p w:rsidR="00F17834" w:rsidRDefault="00F17834" w:rsidP="00F17834">
      <w:pPr>
        <w:pStyle w:val="ListBullet"/>
        <w:numPr>
          <w:ilvl w:val="1"/>
          <w:numId w:val="2"/>
        </w:numPr>
      </w:pPr>
      <w:r>
        <w:t>Access to employee voice mailbox</w:t>
      </w:r>
    </w:p>
    <w:p w:rsidR="00F17834" w:rsidRDefault="00F17834" w:rsidP="00F17834">
      <w:pPr>
        <w:pStyle w:val="ListBullet"/>
        <w:numPr>
          <w:ilvl w:val="2"/>
          <w:numId w:val="2"/>
        </w:numPr>
      </w:pPr>
      <w:r>
        <w:t>Play and copy selected messages</w:t>
      </w:r>
    </w:p>
    <w:p w:rsidR="00D82DA0" w:rsidRDefault="00D82DA0" w:rsidP="00D82DA0">
      <w:pPr>
        <w:pStyle w:val="ListBullet"/>
      </w:pPr>
      <w:r>
        <w:t>Need #6: Create non-volatile persistent storage through CRUD</w:t>
      </w:r>
    </w:p>
    <w:p w:rsidR="00E01704" w:rsidRDefault="00D82DA0" w:rsidP="00E01704">
      <w:pPr>
        <w:pStyle w:val="ListBullet"/>
        <w:numPr>
          <w:ilvl w:val="1"/>
          <w:numId w:val="2"/>
        </w:numPr>
      </w:pPr>
      <w:r>
        <w:t>Create, Read, Update and Delete voice mail data saved to a server</w:t>
      </w:r>
    </w:p>
    <w:p w:rsidR="00344D71" w:rsidRDefault="00344D71" w:rsidP="00344D71">
      <w:pPr>
        <w:pStyle w:val="ListBullet"/>
      </w:pPr>
      <w:r>
        <w:t>Need #7 Training</w:t>
      </w:r>
    </w:p>
    <w:p w:rsidR="00344D71" w:rsidRDefault="00344D71" w:rsidP="00344D71">
      <w:pPr>
        <w:pStyle w:val="ListBullet"/>
        <w:numPr>
          <w:ilvl w:val="1"/>
          <w:numId w:val="2"/>
        </w:numPr>
      </w:pPr>
      <w:r>
        <w:t>Administrators – onsite training</w:t>
      </w:r>
    </w:p>
    <w:p w:rsidR="00344D71" w:rsidRDefault="00344D71" w:rsidP="00344D71">
      <w:pPr>
        <w:pStyle w:val="ListBullet"/>
        <w:numPr>
          <w:ilvl w:val="1"/>
          <w:numId w:val="2"/>
        </w:numPr>
      </w:pPr>
      <w:r>
        <w:t xml:space="preserve">Employees – manuals only </w:t>
      </w:r>
    </w:p>
    <w:p w:rsidR="00862C24" w:rsidRDefault="00862C24">
      <w:pPr>
        <w:rPr>
          <w:b/>
          <w:bCs/>
          <w:caps/>
          <w:color w:val="1F4E79" w:themeColor="accent1" w:themeShade="80"/>
          <w:sz w:val="28"/>
          <w:szCs w:val="28"/>
        </w:rPr>
      </w:pPr>
      <w:r>
        <w:br w:type="page"/>
      </w:r>
    </w:p>
    <w:p w:rsidR="00C61303" w:rsidRDefault="00B869F5">
      <w:pPr>
        <w:pStyle w:val="Heading1"/>
      </w:pPr>
      <w:r>
        <w:t>Proposal</w:t>
      </w:r>
    </w:p>
    <w:p w:rsidR="00E01704" w:rsidRDefault="00E01704" w:rsidP="00E01704">
      <w:pPr>
        <w:pStyle w:val="Heading2"/>
      </w:pPr>
      <w:r>
        <w:t xml:space="preserve">The </w:t>
      </w:r>
      <w:r w:rsidR="00667371">
        <w:t>Options</w:t>
      </w:r>
    </w:p>
    <w:p w:rsidR="00E01704" w:rsidRDefault="00E01704" w:rsidP="00531831">
      <w:r>
        <w:t xml:space="preserve">In addition to the Basic Voice Mail </w:t>
      </w:r>
      <w:r w:rsidR="001B0404">
        <w:t>Requirements</w:t>
      </w:r>
      <w:r w:rsidR="001C4D43">
        <w:t xml:space="preserve"> listed above</w:t>
      </w:r>
      <w:r w:rsidR="00531831">
        <w:t xml:space="preserve">, </w:t>
      </w:r>
      <w:r w:rsidR="001C4D43">
        <w:t xml:space="preserve">The </w:t>
      </w:r>
      <w:r w:rsidR="00531831">
        <w:t xml:space="preserve">A-Team </w:t>
      </w:r>
      <w:r w:rsidR="001C4D43">
        <w:t>proposes the following recommendations</w:t>
      </w:r>
      <w:r w:rsidR="00531831">
        <w:t xml:space="preserve"> </w:t>
      </w:r>
      <w:r w:rsidR="002B30AF">
        <w:t>for</w:t>
      </w:r>
      <w:r w:rsidR="00531831">
        <w:t xml:space="preserve"> us to provide the </w:t>
      </w:r>
      <w:r w:rsidR="002B30AF">
        <w:t>top-notch</w:t>
      </w:r>
      <w:r w:rsidR="00531831">
        <w:t xml:space="preserve"> </w:t>
      </w:r>
      <w:r w:rsidR="002B30AF">
        <w:t>product</w:t>
      </w:r>
      <w:r w:rsidR="001C4D43">
        <w:t xml:space="preserve"> you deserve</w:t>
      </w:r>
      <w:r w:rsidR="00531831">
        <w:t>.</w:t>
      </w:r>
      <w:r w:rsidR="00FA6059">
        <w:t xml:space="preserve"> </w:t>
      </w:r>
    </w:p>
    <w:p w:rsidR="00E01704" w:rsidRPr="00AB3AC3" w:rsidRDefault="00667371" w:rsidP="00AB3AC3">
      <w:pPr>
        <w:pStyle w:val="ListBullet"/>
      </w:pPr>
      <w:r w:rsidRPr="00AB3AC3">
        <w:t>Package</w:t>
      </w:r>
      <w:r w:rsidR="00E01704" w:rsidRPr="00AB3AC3">
        <w:t xml:space="preserve"> #1: </w:t>
      </w:r>
      <w:r w:rsidRPr="00AB3AC3">
        <w:t>Basic Voice Mail Service</w:t>
      </w:r>
    </w:p>
    <w:p w:rsidR="00667371" w:rsidRPr="00AB3AC3" w:rsidRDefault="00667371" w:rsidP="00AB3AC3">
      <w:pPr>
        <w:pStyle w:val="ListBullet"/>
        <w:numPr>
          <w:ilvl w:val="1"/>
          <w:numId w:val="2"/>
        </w:numPr>
      </w:pPr>
      <w:r w:rsidRPr="00AB3AC3">
        <w:t>This service covers all your basic needs as described in the RFP</w:t>
      </w:r>
    </w:p>
    <w:p w:rsidR="00E01704" w:rsidRPr="00AB3AC3" w:rsidRDefault="00667371" w:rsidP="00AB3AC3">
      <w:pPr>
        <w:pStyle w:val="ListBullet"/>
      </w:pPr>
      <w:r w:rsidRPr="00AB3AC3">
        <w:t>Package</w:t>
      </w:r>
      <w:r w:rsidR="00E01704" w:rsidRPr="00AB3AC3">
        <w:t xml:space="preserve"> #2: </w:t>
      </w:r>
      <w:r w:rsidRPr="00AB3AC3">
        <w:t>Caller Enhanced Solution</w:t>
      </w:r>
    </w:p>
    <w:p w:rsidR="002B30AF" w:rsidRDefault="002B30AF" w:rsidP="00AB3AC3">
      <w:pPr>
        <w:pStyle w:val="ListBullet"/>
        <w:numPr>
          <w:ilvl w:val="1"/>
          <w:numId w:val="2"/>
        </w:numPr>
      </w:pPr>
      <w:r>
        <w:t>Includes a</w:t>
      </w:r>
      <w:r w:rsidRPr="00AB3AC3">
        <w:t xml:space="preserve">ll the features </w:t>
      </w:r>
      <w:r>
        <w:t xml:space="preserve">in </w:t>
      </w:r>
      <w:r w:rsidRPr="00AB3AC3">
        <w:t>Package #1</w:t>
      </w:r>
    </w:p>
    <w:p w:rsidR="00667371" w:rsidRPr="00AB3AC3" w:rsidRDefault="00667371" w:rsidP="00AB3AC3">
      <w:pPr>
        <w:pStyle w:val="ListBullet"/>
        <w:numPr>
          <w:ilvl w:val="1"/>
          <w:numId w:val="2"/>
        </w:numPr>
      </w:pPr>
      <w:r w:rsidRPr="00AB3AC3">
        <w:t>Feature #</w:t>
      </w:r>
      <w:r w:rsidR="002B30AF">
        <w:t>1</w:t>
      </w:r>
      <w:r w:rsidRPr="00AB3AC3">
        <w:t xml:space="preserve">: </w:t>
      </w:r>
      <w:r w:rsidR="005C4CBC">
        <w:t>ability to play back messages</w:t>
      </w:r>
    </w:p>
    <w:p w:rsidR="00667371" w:rsidRPr="00AB3AC3" w:rsidRDefault="00667371" w:rsidP="00AB3AC3">
      <w:pPr>
        <w:pStyle w:val="ListBullet"/>
        <w:numPr>
          <w:ilvl w:val="1"/>
          <w:numId w:val="2"/>
        </w:numPr>
      </w:pPr>
      <w:r w:rsidRPr="00AB3AC3">
        <w:t>Feature #</w:t>
      </w:r>
      <w:r w:rsidR="002B30AF">
        <w:t>2</w:t>
      </w:r>
      <w:r w:rsidRPr="00AB3AC3">
        <w:t xml:space="preserve">: </w:t>
      </w:r>
      <w:r w:rsidR="005C4CBC">
        <w:t>ability to re-record messages</w:t>
      </w:r>
    </w:p>
    <w:p w:rsidR="00667371" w:rsidRDefault="00667371" w:rsidP="00AB3AC3">
      <w:pPr>
        <w:pStyle w:val="ListBullet"/>
        <w:numPr>
          <w:ilvl w:val="1"/>
          <w:numId w:val="2"/>
        </w:numPr>
      </w:pPr>
      <w:r w:rsidRPr="00AB3AC3">
        <w:t>Feature #</w:t>
      </w:r>
      <w:r w:rsidR="002B30AF">
        <w:t>3</w:t>
      </w:r>
      <w:r w:rsidRPr="00AB3AC3">
        <w:t xml:space="preserve">: </w:t>
      </w:r>
      <w:r w:rsidR="005C4CBC">
        <w:t>ability to delete or end call without leaving a message</w:t>
      </w:r>
    </w:p>
    <w:p w:rsidR="002B30AF" w:rsidRPr="00AB3AC3" w:rsidRDefault="002B30AF" w:rsidP="002B30AF">
      <w:pPr>
        <w:pStyle w:val="ListBullet"/>
        <w:numPr>
          <w:ilvl w:val="1"/>
          <w:numId w:val="2"/>
        </w:numPr>
      </w:pPr>
      <w:r w:rsidRPr="00AB3AC3">
        <w:t xml:space="preserve">Feature #2: </w:t>
      </w:r>
      <w:r w:rsidR="005C4CBC">
        <w:t>ability to redirect responses to alternate phones or extensions</w:t>
      </w:r>
    </w:p>
    <w:p w:rsidR="001C4D43" w:rsidRPr="00AB3AC3" w:rsidRDefault="00667371" w:rsidP="00AB3AC3">
      <w:pPr>
        <w:pStyle w:val="ListBullet"/>
      </w:pPr>
      <w:r w:rsidRPr="00AB3AC3">
        <w:t>Package #3</w:t>
      </w:r>
      <w:r w:rsidR="00E01704" w:rsidRPr="00AB3AC3">
        <w:t xml:space="preserve">: </w:t>
      </w:r>
      <w:r w:rsidR="00AB3AC3" w:rsidRPr="00AB3AC3">
        <w:t>Executive</w:t>
      </w:r>
      <w:r w:rsidRPr="00AB3AC3">
        <w:t xml:space="preserve"> Solution</w:t>
      </w:r>
      <w:r w:rsidR="00AB3AC3" w:rsidRPr="00AB3AC3">
        <w:t xml:space="preserve"> for Enhancing Service to your Clients</w:t>
      </w:r>
    </w:p>
    <w:p w:rsidR="00AB3AC3" w:rsidRPr="00AB3AC3" w:rsidRDefault="002B30AF" w:rsidP="00AB3AC3">
      <w:pPr>
        <w:pStyle w:val="ListBullet"/>
        <w:numPr>
          <w:ilvl w:val="1"/>
          <w:numId w:val="2"/>
        </w:numPr>
      </w:pPr>
      <w:r>
        <w:t>Include a</w:t>
      </w:r>
      <w:r w:rsidR="00AB3AC3" w:rsidRPr="00AB3AC3">
        <w:t>ll the features in both Package #1 and #2</w:t>
      </w:r>
    </w:p>
    <w:p w:rsidR="00AB3AC3" w:rsidRPr="00AB3AC3" w:rsidRDefault="002B30AF" w:rsidP="002B30AF">
      <w:pPr>
        <w:pStyle w:val="ListBullet"/>
        <w:numPr>
          <w:ilvl w:val="2"/>
          <w:numId w:val="2"/>
        </w:numPr>
      </w:pPr>
      <w:r>
        <w:t>Includes up to 50 of your</w:t>
      </w:r>
      <w:r w:rsidR="00AB3AC3" w:rsidRPr="00AB3AC3">
        <w:t xml:space="preserve"> executives and sales personnel</w:t>
      </w:r>
    </w:p>
    <w:p w:rsidR="00AB3AC3" w:rsidRPr="00AB3AC3" w:rsidRDefault="00667371" w:rsidP="002B30AF">
      <w:pPr>
        <w:pStyle w:val="ListBullet"/>
        <w:numPr>
          <w:ilvl w:val="1"/>
          <w:numId w:val="2"/>
        </w:numPr>
      </w:pPr>
      <w:r w:rsidRPr="00AB3AC3">
        <w:t>Feature #</w:t>
      </w:r>
      <w:r w:rsidR="00AB3AC3" w:rsidRPr="00AB3AC3">
        <w:t>1</w:t>
      </w:r>
      <w:r w:rsidRPr="00AB3AC3">
        <w:t xml:space="preserve">: </w:t>
      </w:r>
      <w:r w:rsidR="005C4CBC">
        <w:t>ability to access messages via UI/portal</w:t>
      </w:r>
    </w:p>
    <w:p w:rsidR="00667371" w:rsidRPr="00AB3AC3" w:rsidRDefault="00AB3AC3" w:rsidP="002B30AF">
      <w:pPr>
        <w:pStyle w:val="ListBullet"/>
        <w:numPr>
          <w:ilvl w:val="2"/>
          <w:numId w:val="2"/>
        </w:numPr>
      </w:pPr>
      <w:r w:rsidRPr="00AB3AC3">
        <w:t>In or out of office to maximize your employees</w:t>
      </w:r>
      <w:r w:rsidR="005C4CBC">
        <w:t>’</w:t>
      </w:r>
      <w:r w:rsidRPr="00AB3AC3">
        <w:t xml:space="preserve"> access to clients</w:t>
      </w:r>
    </w:p>
    <w:p w:rsidR="002B30AF" w:rsidRDefault="00667371" w:rsidP="002B30AF">
      <w:pPr>
        <w:pStyle w:val="ListBullet"/>
        <w:numPr>
          <w:ilvl w:val="1"/>
          <w:numId w:val="2"/>
        </w:numPr>
      </w:pPr>
      <w:r w:rsidRPr="00AB3AC3">
        <w:t>Feature #</w:t>
      </w:r>
      <w:r w:rsidR="002B30AF">
        <w:t>2</w:t>
      </w:r>
      <w:r w:rsidRPr="00AB3AC3">
        <w:t xml:space="preserve">: ability to send </w:t>
      </w:r>
      <w:r w:rsidR="002B30AF">
        <w:t>and receive</w:t>
      </w:r>
      <w:r w:rsidRPr="00AB3AC3">
        <w:t xml:space="preserve"> text message</w:t>
      </w:r>
      <w:r w:rsidR="002B30AF">
        <w:t>s (through the portal only)</w:t>
      </w:r>
    </w:p>
    <w:p w:rsidR="00667371" w:rsidRDefault="002B30AF" w:rsidP="002B30AF">
      <w:pPr>
        <w:pStyle w:val="ListBullet"/>
        <w:numPr>
          <w:ilvl w:val="1"/>
          <w:numId w:val="2"/>
        </w:numPr>
      </w:pPr>
      <w:r>
        <w:t xml:space="preserve">Feature #3: ability </w:t>
      </w:r>
      <w:r w:rsidR="005C4CBC">
        <w:t>for call redirect</w:t>
      </w:r>
    </w:p>
    <w:p w:rsidR="005C4CBC" w:rsidRDefault="002B30AF" w:rsidP="00C50E2E">
      <w:pPr>
        <w:pStyle w:val="ListBullet"/>
        <w:numPr>
          <w:ilvl w:val="1"/>
          <w:numId w:val="2"/>
        </w:numPr>
      </w:pPr>
      <w:r>
        <w:t xml:space="preserve">Feature #4: ability for </w:t>
      </w:r>
      <w:r w:rsidR="005C4CBC">
        <w:t>video-teleconference via the portal site</w:t>
      </w:r>
    </w:p>
    <w:p w:rsidR="00667371" w:rsidRDefault="00667371" w:rsidP="00C50E2E">
      <w:pPr>
        <w:pStyle w:val="ListBullet"/>
        <w:numPr>
          <w:ilvl w:val="1"/>
          <w:numId w:val="2"/>
        </w:numPr>
      </w:pPr>
      <w:r w:rsidRPr="00AB3AC3">
        <w:t>Feature #</w:t>
      </w:r>
      <w:r w:rsidR="002B30AF">
        <w:t>5</w:t>
      </w:r>
      <w:r w:rsidRPr="00AB3AC3">
        <w:t>: ability to use Teletype for the hearing impaired</w:t>
      </w:r>
    </w:p>
    <w:p w:rsidR="00863A37" w:rsidRPr="00AB3AC3" w:rsidRDefault="00863A37" w:rsidP="002B30AF">
      <w:pPr>
        <w:pStyle w:val="ListBullet"/>
        <w:numPr>
          <w:ilvl w:val="1"/>
          <w:numId w:val="2"/>
        </w:numPr>
      </w:pPr>
      <w:r>
        <w:t xml:space="preserve">Feature #6: ability for the user to forward </w:t>
      </w:r>
      <w:r w:rsidR="005C4CBC">
        <w:t>phone calls to</w:t>
      </w:r>
      <w:r>
        <w:t xml:space="preserve"> their cell phone</w:t>
      </w:r>
    </w:p>
    <w:p w:rsidR="00C61303" w:rsidRDefault="00E01704">
      <w:pPr>
        <w:pStyle w:val="Heading2"/>
      </w:pPr>
      <w:r>
        <w:t>Hosting</w:t>
      </w:r>
    </w:p>
    <w:p w:rsidR="00531831" w:rsidRDefault="00E01704" w:rsidP="00B82B80">
      <w:r>
        <w:t xml:space="preserve">We </w:t>
      </w:r>
      <w:r w:rsidR="00531831">
        <w:t>team up with</w:t>
      </w:r>
      <w:r>
        <w:t xml:space="preserve"> </w:t>
      </w:r>
      <w:proofErr w:type="spellStart"/>
      <w:r>
        <w:t>GitDaddy</w:t>
      </w:r>
      <w:proofErr w:type="spellEnd"/>
      <w:r w:rsidR="00531831">
        <w:t xml:space="preserve"> for all our customers that require server hosting. </w:t>
      </w:r>
      <w:proofErr w:type="spellStart"/>
      <w:r w:rsidR="00531831">
        <w:t>GitDaddy</w:t>
      </w:r>
      <w:proofErr w:type="spellEnd"/>
      <w:r w:rsidR="00531831">
        <w:t xml:space="preserve"> has proven to be a reliable partner who has experience hosting in over 5 nations with over 20,000 sq. ft. of dedicated server space spread out into 3 states and 2 countries </w:t>
      </w:r>
      <w:r w:rsidR="005C4CBC">
        <w:t>to</w:t>
      </w:r>
      <w:r w:rsidR="00531831">
        <w:t xml:space="preserve"> provide redundancy for their clients.</w:t>
      </w:r>
    </w:p>
    <w:p w:rsidR="00531831" w:rsidRDefault="00531831" w:rsidP="00531831">
      <w:pPr>
        <w:pStyle w:val="ListBullet"/>
        <w:numPr>
          <w:ilvl w:val="1"/>
          <w:numId w:val="2"/>
        </w:numPr>
      </w:pPr>
      <w:proofErr w:type="spellStart"/>
      <w:r>
        <w:t>GitDaddy</w:t>
      </w:r>
      <w:proofErr w:type="spellEnd"/>
    </w:p>
    <w:p w:rsidR="00531831" w:rsidRDefault="00531831" w:rsidP="00531831">
      <w:pPr>
        <w:pStyle w:val="ListBullet"/>
        <w:numPr>
          <w:ilvl w:val="1"/>
          <w:numId w:val="2"/>
        </w:numPr>
      </w:pPr>
      <w:r>
        <w:t>125 Central Ave.</w:t>
      </w:r>
    </w:p>
    <w:p w:rsidR="00531831" w:rsidRDefault="00531831" w:rsidP="00531831">
      <w:pPr>
        <w:pStyle w:val="ListBullet"/>
        <w:numPr>
          <w:ilvl w:val="1"/>
          <w:numId w:val="2"/>
        </w:numPr>
      </w:pPr>
      <w:r>
        <w:t>Phoenix, AZ 82345</w:t>
      </w:r>
    </w:p>
    <w:p w:rsidR="00C61303" w:rsidRDefault="00344D71" w:rsidP="007773A3">
      <w:pPr>
        <w:pStyle w:val="ListBullet"/>
        <w:numPr>
          <w:ilvl w:val="1"/>
          <w:numId w:val="2"/>
        </w:numPr>
      </w:pPr>
      <w:r>
        <w:t>526-564-4568</w:t>
      </w:r>
      <w:r w:rsidR="00531831">
        <w:t xml:space="preserve"> </w:t>
      </w:r>
    </w:p>
    <w:p w:rsidR="00283357" w:rsidRDefault="00283357" w:rsidP="00283357">
      <w:pPr>
        <w:pStyle w:val="ListBullet"/>
        <w:numPr>
          <w:ilvl w:val="0"/>
          <w:numId w:val="0"/>
        </w:numPr>
        <w:ind w:left="432" w:hanging="288"/>
      </w:pPr>
      <w:proofErr w:type="spellStart"/>
      <w:r>
        <w:t>GitDaddy’s</w:t>
      </w:r>
      <w:proofErr w:type="spellEnd"/>
      <w:r>
        <w:t xml:space="preserve"> commitment to </w:t>
      </w:r>
      <w:r w:rsidR="005C4CBC">
        <w:t>its</w:t>
      </w:r>
      <w:r>
        <w:t xml:space="preserve"> clients: </w:t>
      </w:r>
    </w:p>
    <w:p w:rsidR="00B82B80" w:rsidRDefault="00B82B80" w:rsidP="00B82B80">
      <w:pPr>
        <w:pStyle w:val="ListBullet"/>
      </w:pPr>
      <w:r>
        <w:t>Back-up timeline: Every Sunday morning at 2am</w:t>
      </w:r>
    </w:p>
    <w:p w:rsidR="00B82B80" w:rsidRDefault="00B82B80" w:rsidP="00B82B80">
      <w:pPr>
        <w:pStyle w:val="ListBullet"/>
        <w:numPr>
          <w:ilvl w:val="1"/>
          <w:numId w:val="2"/>
        </w:numPr>
      </w:pPr>
      <w:r>
        <w:t>Additional back-ups are performed based on potential weather events</w:t>
      </w:r>
    </w:p>
    <w:p w:rsidR="00B82B80" w:rsidRDefault="00B82B80" w:rsidP="00B82B80">
      <w:pPr>
        <w:pStyle w:val="ListBullet"/>
      </w:pPr>
      <w:r>
        <w:t>With 5 locations in 2 countries</w:t>
      </w:r>
      <w:r w:rsidR="00413441">
        <w:t>, we do not experience downtime</w:t>
      </w:r>
    </w:p>
    <w:p w:rsidR="00B82B80" w:rsidRDefault="00B82B80" w:rsidP="00B82B80">
      <w:pPr>
        <w:pStyle w:val="ListBullet"/>
      </w:pPr>
      <w:r>
        <w:t>We perform ru</w:t>
      </w:r>
      <w:r w:rsidR="00413441">
        <w:t>n</w:t>
      </w:r>
      <w:r>
        <w:t>ti</w:t>
      </w:r>
      <w:r w:rsidR="00413441">
        <w:t>m</w:t>
      </w:r>
      <w:r>
        <w:t>e software updates month</w:t>
      </w:r>
      <w:r w:rsidR="00413441">
        <w:t>ly</w:t>
      </w:r>
    </w:p>
    <w:p w:rsidR="00283357" w:rsidRDefault="00283357" w:rsidP="00B82B80">
      <w:pPr>
        <w:pStyle w:val="ListBullet"/>
      </w:pPr>
      <w:r>
        <w:t>We have tech support for 6 different languages available 8am eastern time to 5pm weste</w:t>
      </w:r>
      <w:r w:rsidR="00FA2E29">
        <w:t xml:space="preserve">rn time. </w:t>
      </w:r>
      <w:r w:rsidR="00413441">
        <w:t>Emergency support 24/7</w:t>
      </w:r>
    </w:p>
    <w:p w:rsidR="00283357" w:rsidRDefault="00283357" w:rsidP="00B82B80">
      <w:pPr>
        <w:pStyle w:val="ListBullet"/>
      </w:pPr>
      <w:r>
        <w:t xml:space="preserve">Our server locations are housed in unmarked buildings. Employees must pass a level 3 security background check. Our call center </w:t>
      </w:r>
      <w:r w:rsidR="00413441">
        <w:t>technicians</w:t>
      </w:r>
      <w:r>
        <w:t xml:space="preserve"> must pass le</w:t>
      </w:r>
      <w:r w:rsidR="00413441">
        <w:t>vel 1 security background check</w:t>
      </w:r>
    </w:p>
    <w:p w:rsidR="00283357" w:rsidRDefault="00283357" w:rsidP="00B82B80">
      <w:pPr>
        <w:pStyle w:val="ListBullet"/>
      </w:pPr>
      <w:r>
        <w:t>We maintain high-speed direct connection to the internet w</w:t>
      </w:r>
      <w:r w:rsidR="00413441">
        <w:t>ith a firewall at each location</w:t>
      </w:r>
    </w:p>
    <w:p w:rsidR="00413441" w:rsidRDefault="00413441" w:rsidP="00B82B80">
      <w:pPr>
        <w:pStyle w:val="ListBullet"/>
      </w:pPr>
      <w:r>
        <w:t>Based on &lt; 45,000 MB of transfer data per hour</w:t>
      </w:r>
    </w:p>
    <w:p w:rsidR="00C61303" w:rsidRPr="005F5F4B" w:rsidRDefault="005F5F4B">
      <w:pPr>
        <w:pStyle w:val="Heading2"/>
      </w:pPr>
      <w:r w:rsidRPr="005F5F4B">
        <w:t>Execution Timeline</w:t>
      </w:r>
    </w:p>
    <w:p w:rsidR="00C61303" w:rsidRPr="005F5F4B" w:rsidRDefault="00B869F5">
      <w:r w:rsidRPr="005F5F4B">
        <w:t>Key project dates are outlined below. Dates are best-guess estimates and are subject to change until a contract is executed.</w:t>
      </w:r>
    </w:p>
    <w:p w:rsidR="00C61303" w:rsidRDefault="005F5F4B" w:rsidP="005F5F4B">
      <w:r>
        <w:rPr>
          <w:noProof/>
          <w:lang w:eastAsia="en-US"/>
        </w:rPr>
        <w:drawing>
          <wp:inline distT="0" distB="0" distL="0" distR="0" wp14:anchorId="383AC389">
            <wp:extent cx="5875240" cy="3132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0743" cy="3151340"/>
                    </a:xfrm>
                    <a:prstGeom prst="rect">
                      <a:avLst/>
                    </a:prstGeom>
                    <a:noFill/>
                  </pic:spPr>
                </pic:pic>
              </a:graphicData>
            </a:graphic>
          </wp:inline>
        </w:drawing>
      </w:r>
      <w:r w:rsidR="00F966D7">
        <w:tab/>
      </w:r>
    </w:p>
    <w:p w:rsidR="00C61303" w:rsidRPr="0090077B" w:rsidRDefault="00B869F5" w:rsidP="0090077B">
      <w:pPr>
        <w:pStyle w:val="Heading2"/>
      </w:pPr>
      <w:r w:rsidRPr="0090077B">
        <w:t>Supplied Material</w:t>
      </w:r>
    </w:p>
    <w:p w:rsidR="00C61303" w:rsidRPr="00344D71" w:rsidRDefault="00B869F5" w:rsidP="0090077B">
      <w:r w:rsidRPr="00344D71">
        <w:t xml:space="preserve">For </w:t>
      </w:r>
      <w:sdt>
        <w:sdtPr>
          <w:alias w:val="Company Name"/>
          <w:tag w:val=""/>
          <w:id w:val="-246501799"/>
          <w:placeholder>
            <w:docPart w:val="9902E745165B477F8E22EFF047831F27"/>
          </w:placeholder>
          <w:dataBinding w:prefixMappings="xmlns:ns0='http://schemas.openxmlformats.org/officeDocument/2006/extended-properties' " w:xpath="/ns0:Properties[1]/ns0:Company[1]" w:storeItemID="{6668398D-A668-4E3E-A5EB-62B293D839F1}"/>
          <w:text/>
        </w:sdtPr>
        <w:sdtEndPr/>
        <w:sdtContent>
          <w:r w:rsidR="00DD5A86" w:rsidRPr="00344D71">
            <w:t>The A-Team</w:t>
          </w:r>
        </w:sdtContent>
      </w:sdt>
      <w:r w:rsidRPr="00344D71">
        <w:t xml:space="preserve">  to meet project milestones, this material must be sup</w:t>
      </w:r>
      <w:r w:rsidR="0090077B">
        <w:t>plied on schedule. The due date</w:t>
      </w:r>
      <w:r w:rsidRPr="00344D71">
        <w:t xml:space="preserve">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C61303" w:rsidTr="00C61303">
        <w:trPr>
          <w:cnfStyle w:val="100000000000" w:firstRow="1" w:lastRow="0" w:firstColumn="0" w:lastColumn="0" w:oddVBand="0" w:evenVBand="0" w:oddHBand="0" w:evenHBand="0" w:firstRowFirstColumn="0" w:firstRowLastColumn="0" w:lastRowFirstColumn="0" w:lastRowLastColumn="0"/>
        </w:trPr>
        <w:tc>
          <w:tcPr>
            <w:tcW w:w="4040" w:type="pct"/>
          </w:tcPr>
          <w:p w:rsidR="00C61303" w:rsidRDefault="00B869F5">
            <w:r>
              <w:t xml:space="preserve">Materials to be supplied by </w:t>
            </w:r>
            <w:sdt>
              <w:sdtPr>
                <w:alias w:val="Client Name"/>
                <w:tag w:val=""/>
                <w:id w:val="1721326459"/>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6387">
                  <w:t>Example Corporation</w:t>
                </w:r>
              </w:sdtContent>
            </w:sdt>
          </w:p>
        </w:tc>
        <w:tc>
          <w:tcPr>
            <w:tcW w:w="960" w:type="pct"/>
          </w:tcPr>
          <w:p w:rsidR="00C61303" w:rsidRDefault="00B869F5">
            <w:r>
              <w:t>Due Date*</w:t>
            </w:r>
          </w:p>
        </w:tc>
      </w:tr>
      <w:tr w:rsidR="0090077B" w:rsidTr="0090077B">
        <w:trPr>
          <w:trHeight w:val="494"/>
        </w:trPr>
        <w:tc>
          <w:tcPr>
            <w:tcW w:w="4040" w:type="pct"/>
          </w:tcPr>
          <w:p w:rsidR="0090077B" w:rsidRDefault="0090077B">
            <w:r>
              <w:t>Phones (need this to determine the technology to use)</w:t>
            </w:r>
          </w:p>
        </w:tc>
        <w:tc>
          <w:tcPr>
            <w:tcW w:w="960" w:type="pct"/>
          </w:tcPr>
          <w:p w:rsidR="0090077B" w:rsidRDefault="006B7E50">
            <w:r>
              <w:t>07/01/</w:t>
            </w:r>
            <w:r w:rsidR="0090077B">
              <w:t>17</w:t>
            </w:r>
          </w:p>
        </w:tc>
      </w:tr>
    </w:tbl>
    <w:p w:rsidR="00C61303" w:rsidRDefault="00B869F5">
      <w:pPr>
        <w:pStyle w:val="FootnoteText"/>
      </w:pPr>
      <w:r>
        <w:t>*We cannot be responsible for cost overruns caused by client’s failure to deliver materials by agreed-upon due dates.</w:t>
      </w:r>
    </w:p>
    <w:p w:rsidR="00862C24" w:rsidRDefault="00862C24">
      <w:pPr>
        <w:rPr>
          <w:b/>
          <w:bCs/>
          <w:caps/>
          <w:color w:val="1F4E79" w:themeColor="accent1" w:themeShade="80"/>
          <w:sz w:val="28"/>
          <w:szCs w:val="28"/>
        </w:rPr>
      </w:pPr>
      <w:r>
        <w:br w:type="page"/>
      </w:r>
    </w:p>
    <w:p w:rsidR="00C61303" w:rsidRDefault="00B869F5">
      <w:pPr>
        <w:pStyle w:val="Heading1"/>
      </w:pPr>
      <w:r>
        <w:t>Pricing</w:t>
      </w:r>
    </w:p>
    <w:p w:rsidR="00C61303" w:rsidRDefault="00B869F5">
      <w:r>
        <w:t>The following table details the pricing for delivery of the services outlined in this propo</w:t>
      </w:r>
      <w:r w:rsidR="00413441">
        <w:t>sal. This pricing is valid for 30</w:t>
      </w:r>
      <w:r>
        <w:t xml:space="preserve"> days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C61303" w:rsidTr="00C61303">
        <w:trPr>
          <w:cnfStyle w:val="100000000000" w:firstRow="1" w:lastRow="0" w:firstColumn="0" w:lastColumn="0" w:oddVBand="0" w:evenVBand="0" w:oddHBand="0" w:evenHBand="0" w:firstRowFirstColumn="0" w:firstRowLastColumn="0" w:lastRowFirstColumn="0" w:lastRowLastColumn="0"/>
        </w:trPr>
        <w:tc>
          <w:tcPr>
            <w:tcW w:w="3896" w:type="pct"/>
          </w:tcPr>
          <w:p w:rsidR="00C61303" w:rsidRDefault="00863A37">
            <w:r w:rsidRPr="00AB3AC3">
              <w:t>Package #1</w:t>
            </w:r>
            <w:r>
              <w:t xml:space="preserve">: </w:t>
            </w:r>
            <w:r w:rsidR="00037BFF">
              <w:t xml:space="preserve">Basic </w:t>
            </w:r>
            <w:r w:rsidR="001C4D43">
              <w:t xml:space="preserve">Voicemail </w:t>
            </w:r>
            <w:r w:rsidR="00037BFF">
              <w:t>System</w:t>
            </w:r>
            <w:r w:rsidR="00B869F5">
              <w:t xml:space="preserve"> Cost</w:t>
            </w:r>
          </w:p>
        </w:tc>
        <w:tc>
          <w:tcPr>
            <w:tcW w:w="1104" w:type="pct"/>
          </w:tcPr>
          <w:p w:rsidR="00C61303" w:rsidRDefault="00B869F5">
            <w:r>
              <w:t>Price</w:t>
            </w:r>
          </w:p>
        </w:tc>
      </w:tr>
      <w:tr w:rsidR="00C61303" w:rsidTr="00C61303">
        <w:tc>
          <w:tcPr>
            <w:tcW w:w="3896" w:type="pct"/>
          </w:tcPr>
          <w:p w:rsidR="00C61303" w:rsidRDefault="00863A37">
            <w:r>
              <w:t xml:space="preserve">     Includes </w:t>
            </w:r>
            <w:r w:rsidR="00826762">
              <w:t>Basic US Minimum Standard Security</w:t>
            </w:r>
          </w:p>
        </w:tc>
        <w:tc>
          <w:tcPr>
            <w:tcW w:w="1104" w:type="pct"/>
          </w:tcPr>
          <w:p w:rsidR="00C61303" w:rsidRDefault="00C61303">
            <w:pPr>
              <w:pStyle w:val="TableTextDecimal"/>
            </w:pPr>
          </w:p>
        </w:tc>
      </w:tr>
      <w:tr w:rsidR="00826762" w:rsidTr="00C61303">
        <w:tc>
          <w:tcPr>
            <w:tcW w:w="3896" w:type="pct"/>
          </w:tcPr>
          <w:p w:rsidR="00826762" w:rsidRDefault="00863A37">
            <w:r>
              <w:t xml:space="preserve">     Includes </w:t>
            </w:r>
            <w:r w:rsidR="00826762">
              <w:t>Basic 4-digit, Non-Expiring Passcode for Each User</w:t>
            </w:r>
          </w:p>
        </w:tc>
        <w:tc>
          <w:tcPr>
            <w:tcW w:w="1104" w:type="pct"/>
          </w:tcPr>
          <w:p w:rsidR="00826762" w:rsidRDefault="00826762">
            <w:pPr>
              <w:pStyle w:val="TableTextDecimal"/>
            </w:pPr>
          </w:p>
        </w:tc>
      </w:tr>
      <w:tr w:rsidR="00826762" w:rsidTr="00C61303">
        <w:tc>
          <w:tcPr>
            <w:tcW w:w="3896" w:type="pct"/>
          </w:tcPr>
          <w:p w:rsidR="00826762" w:rsidRDefault="00863A37">
            <w:r>
              <w:t xml:space="preserve">     Includes </w:t>
            </w:r>
            <w:r w:rsidR="00826762">
              <w:t>One Admin UI/Portal</w:t>
            </w:r>
          </w:p>
        </w:tc>
        <w:tc>
          <w:tcPr>
            <w:tcW w:w="1104" w:type="pct"/>
          </w:tcPr>
          <w:p w:rsidR="00826762" w:rsidRDefault="00826762">
            <w:pPr>
              <w:pStyle w:val="TableTextDecimal"/>
            </w:pPr>
          </w:p>
        </w:tc>
      </w:tr>
      <w:tr w:rsidR="00C61303" w:rsidTr="00C61303">
        <w:tc>
          <w:tcPr>
            <w:tcW w:w="3896" w:type="pct"/>
          </w:tcPr>
          <w:p w:rsidR="00C61303" w:rsidRDefault="00B869F5">
            <w:r>
              <w:t xml:space="preserve">Total </w:t>
            </w:r>
            <w:r w:rsidR="00863A37">
              <w:t xml:space="preserve">Package #1 </w:t>
            </w:r>
            <w:r w:rsidR="00037BFF">
              <w:t xml:space="preserve">Basic </w:t>
            </w:r>
            <w:r w:rsidR="00DC076D">
              <w:t xml:space="preserve">Voicemail </w:t>
            </w:r>
            <w:r w:rsidR="00037BFF">
              <w:t>System</w:t>
            </w:r>
          </w:p>
        </w:tc>
        <w:tc>
          <w:tcPr>
            <w:tcW w:w="1104" w:type="pct"/>
          </w:tcPr>
          <w:p w:rsidR="00C61303" w:rsidRDefault="00037BFF">
            <w:pPr>
              <w:pStyle w:val="TableTextDecimal"/>
            </w:pPr>
            <w:r>
              <w:t>$25,000.00</w:t>
            </w:r>
          </w:p>
        </w:tc>
      </w:tr>
      <w:tr w:rsidR="00863A37" w:rsidTr="00863A37">
        <w:tc>
          <w:tcPr>
            <w:tcW w:w="5000" w:type="pct"/>
            <w:gridSpan w:val="2"/>
            <w:shd w:val="clear" w:color="auto" w:fill="DEEAF6" w:themeFill="accent1" w:themeFillTint="33"/>
          </w:tcPr>
          <w:p w:rsidR="00863A37" w:rsidRPr="00863A37" w:rsidRDefault="00863A37">
            <w:pPr>
              <w:pStyle w:val="TableTextDecimal"/>
              <w:rPr>
                <w:b/>
                <w:bCs/>
              </w:rPr>
            </w:pPr>
            <w:r w:rsidRPr="00863A37">
              <w:rPr>
                <w:b/>
              </w:rPr>
              <w:t>Package #2: Caller Enhanced Solution</w:t>
            </w:r>
          </w:p>
        </w:tc>
      </w:tr>
      <w:tr w:rsidR="00863A37" w:rsidTr="00C61303">
        <w:tc>
          <w:tcPr>
            <w:tcW w:w="3896" w:type="pct"/>
          </w:tcPr>
          <w:p w:rsidR="00863A37" w:rsidRPr="00531831" w:rsidRDefault="00863A37" w:rsidP="00863A37">
            <w:pPr>
              <w:rPr>
                <w:color w:val="FF0000"/>
              </w:rPr>
            </w:pPr>
            <w:r>
              <w:t xml:space="preserve">     Includes Package #1</w:t>
            </w:r>
          </w:p>
        </w:tc>
        <w:tc>
          <w:tcPr>
            <w:tcW w:w="1104" w:type="pct"/>
          </w:tcPr>
          <w:p w:rsidR="00863A37" w:rsidRDefault="00863A37" w:rsidP="00863A37">
            <w:pPr>
              <w:pStyle w:val="TableTextDecimal"/>
            </w:pPr>
          </w:p>
        </w:tc>
      </w:tr>
      <w:tr w:rsidR="00C61303" w:rsidTr="00C61303">
        <w:tc>
          <w:tcPr>
            <w:tcW w:w="3896" w:type="pct"/>
          </w:tcPr>
          <w:p w:rsidR="00C61303" w:rsidRPr="00531831" w:rsidRDefault="00863A37" w:rsidP="00413441">
            <w:r>
              <w:t>Total Package #2</w:t>
            </w:r>
          </w:p>
        </w:tc>
        <w:tc>
          <w:tcPr>
            <w:tcW w:w="1104" w:type="pct"/>
          </w:tcPr>
          <w:p w:rsidR="00C61303" w:rsidRDefault="00863A37">
            <w:pPr>
              <w:pStyle w:val="TableTextDecimal"/>
            </w:pPr>
            <w:r>
              <w:t>32,000.00</w:t>
            </w:r>
          </w:p>
        </w:tc>
      </w:tr>
      <w:tr w:rsidR="00413441" w:rsidTr="00413441">
        <w:tc>
          <w:tcPr>
            <w:tcW w:w="3896" w:type="pct"/>
            <w:shd w:val="clear" w:color="auto" w:fill="DEEAF6" w:themeFill="accent1" w:themeFillTint="33"/>
          </w:tcPr>
          <w:p w:rsidR="00413441" w:rsidRPr="00413441" w:rsidRDefault="00413441" w:rsidP="00413441">
            <w:pPr>
              <w:rPr>
                <w:b/>
                <w:color w:val="FF0000"/>
              </w:rPr>
            </w:pPr>
            <w:r w:rsidRPr="00413441">
              <w:rPr>
                <w:b/>
              </w:rPr>
              <w:t>Package #3: Executive Solution for Enhancing Service to your Clients</w:t>
            </w:r>
          </w:p>
        </w:tc>
        <w:tc>
          <w:tcPr>
            <w:tcW w:w="1104" w:type="pct"/>
            <w:shd w:val="clear" w:color="auto" w:fill="DEEAF6" w:themeFill="accent1" w:themeFillTint="33"/>
          </w:tcPr>
          <w:p w:rsidR="00413441" w:rsidRDefault="00413441" w:rsidP="00413441">
            <w:pPr>
              <w:rPr>
                <w:color w:val="FF0000"/>
              </w:rPr>
            </w:pPr>
          </w:p>
        </w:tc>
      </w:tr>
      <w:tr w:rsidR="00413441" w:rsidTr="00C61303">
        <w:tc>
          <w:tcPr>
            <w:tcW w:w="3896" w:type="pct"/>
          </w:tcPr>
          <w:p w:rsidR="00413441" w:rsidRPr="00863A37" w:rsidRDefault="00413441" w:rsidP="00413441">
            <w:r>
              <w:t xml:space="preserve">     Includes Package #1 &amp; #2</w:t>
            </w:r>
          </w:p>
        </w:tc>
        <w:tc>
          <w:tcPr>
            <w:tcW w:w="1104" w:type="pct"/>
          </w:tcPr>
          <w:p w:rsidR="00413441" w:rsidRDefault="00413441" w:rsidP="00413441">
            <w:pPr>
              <w:pStyle w:val="TableTextDecimal"/>
            </w:pPr>
          </w:p>
        </w:tc>
      </w:tr>
      <w:tr w:rsidR="00413441" w:rsidTr="00C61303">
        <w:tc>
          <w:tcPr>
            <w:tcW w:w="3896" w:type="pct"/>
          </w:tcPr>
          <w:p w:rsidR="00413441" w:rsidRPr="00531831" w:rsidRDefault="00413441" w:rsidP="00413441">
            <w:pPr>
              <w:rPr>
                <w:color w:val="FF0000"/>
              </w:rPr>
            </w:pPr>
            <w:r>
              <w:t>Total Package #3</w:t>
            </w:r>
          </w:p>
        </w:tc>
        <w:tc>
          <w:tcPr>
            <w:tcW w:w="1104" w:type="pct"/>
          </w:tcPr>
          <w:p w:rsidR="00413441" w:rsidRDefault="00413441" w:rsidP="00413441">
            <w:pPr>
              <w:pStyle w:val="TableTextDecimal"/>
            </w:pPr>
            <w:r>
              <w:t>40,000.00</w:t>
            </w:r>
          </w:p>
        </w:tc>
      </w:tr>
      <w:tr w:rsidR="00413441" w:rsidTr="0090077B">
        <w:trPr>
          <w:trHeight w:val="332"/>
        </w:trPr>
        <w:tc>
          <w:tcPr>
            <w:tcW w:w="3896" w:type="pct"/>
            <w:shd w:val="clear" w:color="auto" w:fill="DEEAF6" w:themeFill="accent1" w:themeFillTint="33"/>
          </w:tcPr>
          <w:p w:rsidR="00413441" w:rsidRPr="00413441" w:rsidRDefault="00413441" w:rsidP="00413441">
            <w:pPr>
              <w:rPr>
                <w:b/>
              </w:rPr>
            </w:pPr>
            <w:r w:rsidRPr="00413441">
              <w:rPr>
                <w:b/>
              </w:rPr>
              <w:t>Hosting Package</w:t>
            </w:r>
            <w:r>
              <w:rPr>
                <w:b/>
              </w:rPr>
              <w:t xml:space="preserve"> utilizing </w:t>
            </w:r>
            <w:proofErr w:type="spellStart"/>
            <w:r>
              <w:rPr>
                <w:b/>
              </w:rPr>
              <w:t>GitDaddy</w:t>
            </w:r>
            <w:proofErr w:type="spellEnd"/>
          </w:p>
        </w:tc>
        <w:tc>
          <w:tcPr>
            <w:tcW w:w="1104" w:type="pct"/>
            <w:shd w:val="clear" w:color="auto" w:fill="DEEAF6" w:themeFill="accent1" w:themeFillTint="33"/>
          </w:tcPr>
          <w:p w:rsidR="00413441" w:rsidRDefault="00413441" w:rsidP="00413441">
            <w:pPr>
              <w:pStyle w:val="TableTextDecimal"/>
            </w:pPr>
          </w:p>
        </w:tc>
      </w:tr>
      <w:tr w:rsidR="0090077B" w:rsidTr="0090077B">
        <w:trPr>
          <w:trHeight w:val="494"/>
        </w:trPr>
        <w:tc>
          <w:tcPr>
            <w:tcW w:w="3896" w:type="pct"/>
          </w:tcPr>
          <w:p w:rsidR="0090077B" w:rsidRDefault="0090077B" w:rsidP="00413441">
            <w:r>
              <w:t>Total Hosting (Pricing is for hosting alone outside of the packages)</w:t>
            </w:r>
          </w:p>
        </w:tc>
        <w:tc>
          <w:tcPr>
            <w:tcW w:w="1104" w:type="pct"/>
          </w:tcPr>
          <w:p w:rsidR="0090077B" w:rsidRDefault="0090077B" w:rsidP="00413441">
            <w:pPr>
              <w:pStyle w:val="TableTextDecimal"/>
            </w:pPr>
            <w:r>
              <w:t>5,000/yearly</w:t>
            </w:r>
          </w:p>
        </w:tc>
      </w:tr>
      <w:tr w:rsidR="00413441" w:rsidTr="0090077B">
        <w:trPr>
          <w:cnfStyle w:val="010000000000" w:firstRow="0" w:lastRow="1" w:firstColumn="0" w:lastColumn="0" w:oddVBand="0" w:evenVBand="0" w:oddHBand="0" w:evenHBand="0" w:firstRowFirstColumn="0" w:firstRowLastColumn="0" w:lastRowFirstColumn="0" w:lastRowLastColumn="0"/>
          <w:trHeight w:val="80"/>
        </w:trPr>
        <w:tc>
          <w:tcPr>
            <w:tcW w:w="3896" w:type="pct"/>
          </w:tcPr>
          <w:p w:rsidR="00413441" w:rsidRPr="0090077B" w:rsidRDefault="00413441" w:rsidP="00413441">
            <w:pPr>
              <w:rPr>
                <w:sz w:val="4"/>
                <w:szCs w:val="4"/>
              </w:rPr>
            </w:pPr>
          </w:p>
        </w:tc>
        <w:tc>
          <w:tcPr>
            <w:tcW w:w="1104" w:type="pct"/>
          </w:tcPr>
          <w:p w:rsidR="00413441" w:rsidRDefault="00413441" w:rsidP="00413441">
            <w:pPr>
              <w:pStyle w:val="TableTextDecimal"/>
            </w:pPr>
          </w:p>
        </w:tc>
      </w:tr>
    </w:tbl>
    <w:p w:rsidR="00C61303" w:rsidRPr="00DC076D" w:rsidRDefault="00B869F5">
      <w:pPr>
        <w:spacing w:before="180"/>
        <w:rPr>
          <w:i/>
        </w:rPr>
      </w:pPr>
      <w:r w:rsidRPr="0090077B">
        <w:rPr>
          <w:i/>
          <w:sz w:val="16"/>
          <w:szCs w:val="16"/>
        </w:rPr>
        <w:t>Disclaimer: The prices listed in the preceding table are an estimate for the services discussed. This summary is not a warranty of final price. Estimates are subject to change if project specifications are changed or costs for outsourced services change before a contract is executed</w:t>
      </w:r>
      <w:r w:rsidRPr="00DC076D">
        <w:rPr>
          <w:i/>
        </w:rPr>
        <w:t>.</w:t>
      </w:r>
    </w:p>
    <w:p w:rsidR="00FA2E29" w:rsidRPr="00037BFF" w:rsidRDefault="00FA2E29" w:rsidP="00FA2E29">
      <w:pPr>
        <w:pStyle w:val="Heading2"/>
      </w:pPr>
      <w:r>
        <w:t>T</w:t>
      </w:r>
      <w:r w:rsidRPr="00037BFF">
        <w:t>erms and conditions.</w:t>
      </w:r>
    </w:p>
    <w:p w:rsidR="00FA2E29" w:rsidRDefault="00FA2E29" w:rsidP="00FA2E29">
      <w:r>
        <w:t>The prices listed in this proposal are an estimate for the services discussed. This summary is not a warranty of final price. Estimates are subject to change if project specifications are changed or costs for outsourced services change before a contract is executed.</w:t>
      </w:r>
    </w:p>
    <w:p w:rsidR="00F966D7" w:rsidRDefault="00F966D7">
      <w:pPr>
        <w:rPr>
          <w:b/>
          <w:bCs/>
          <w:caps/>
          <w:color w:val="1F4E79" w:themeColor="accent1" w:themeShade="80"/>
          <w:sz w:val="28"/>
          <w:szCs w:val="28"/>
        </w:rPr>
      </w:pPr>
      <w:r>
        <w:br w:type="page"/>
      </w:r>
    </w:p>
    <w:p w:rsidR="00C61303" w:rsidRDefault="00B869F5">
      <w:pPr>
        <w:pStyle w:val="Heading1"/>
      </w:pPr>
      <w:r>
        <w:t>Qualifications</w:t>
      </w:r>
    </w:p>
    <w:p w:rsidR="00B02EF4" w:rsidRDefault="008C7028" w:rsidP="00D80BFC">
      <w:sdt>
        <w:sdtPr>
          <w:alias w:val="Company Name"/>
          <w:tag w:val=""/>
          <w:id w:val="-348490378"/>
          <w:placeholder>
            <w:docPart w:val="9902E745165B477F8E22EFF047831F27"/>
          </w:placeholder>
          <w:dataBinding w:prefixMappings="xmlns:ns0='http://schemas.openxmlformats.org/officeDocument/2006/extended-properties' " w:xpath="/ns0:Properties[1]/ns0:Company[1]" w:storeItemID="{6668398D-A668-4E3E-A5EB-62B293D839F1}"/>
          <w:text/>
        </w:sdtPr>
        <w:sdtEndPr/>
        <w:sdtContent>
          <w:r w:rsidR="00DD5A86">
            <w:t>The A-Team</w:t>
          </w:r>
        </w:sdtContent>
      </w:sdt>
      <w:r w:rsidR="00A454B2">
        <w:t xml:space="preserve"> ha</w:t>
      </w:r>
      <w:r w:rsidR="00B869F5">
        <w:t xml:space="preserve">s continually proven to be an industry leader for </w:t>
      </w:r>
      <w:r w:rsidR="00D80BFC">
        <w:t xml:space="preserve">communication software development. </w:t>
      </w:r>
    </w:p>
    <w:p w:rsidR="00B02EF4" w:rsidRDefault="00B02EF4" w:rsidP="00B02EF4">
      <w:pPr>
        <w:pStyle w:val="Heading2"/>
      </w:pPr>
      <w:r>
        <w:t>References</w:t>
      </w:r>
    </w:p>
    <w:p w:rsidR="00C61303" w:rsidRDefault="00D80BFC" w:rsidP="00D80BFC">
      <w:r>
        <w:t xml:space="preserve">Below are three examples of our voicemail system innovations and reference </w:t>
      </w:r>
      <w:r w:rsidR="005F5F4B">
        <w:t>information</w:t>
      </w:r>
      <w:r w:rsidR="00B869F5">
        <w:t>:</w:t>
      </w:r>
    </w:p>
    <w:p w:rsidR="00C61303" w:rsidRDefault="00D80BFC">
      <w:pPr>
        <w:pStyle w:val="ListBullet"/>
      </w:pPr>
      <w:r>
        <w:t>Sims’s Sunglass Shack</w:t>
      </w:r>
    </w:p>
    <w:p w:rsidR="00D80BFC" w:rsidRDefault="00D80BFC" w:rsidP="00D80BFC">
      <w:pPr>
        <w:pStyle w:val="ListBullet"/>
        <w:numPr>
          <w:ilvl w:val="1"/>
          <w:numId w:val="2"/>
        </w:numPr>
      </w:pPr>
      <w:r>
        <w:t>Developed unique communication system where phones with a display interface are attached to each employee wrists so they never miss a potential client. The employee taps a button on the wrist screen to answer</w:t>
      </w:r>
      <w:r w:rsidR="005F7B78">
        <w:t xml:space="preserve"> call then communicate with</w:t>
      </w:r>
      <w:r>
        <w:t xml:space="preserve"> caller using Blue-tooth ear-bud. </w:t>
      </w:r>
      <w:r w:rsidR="005F7B78">
        <w:t>The device</w:t>
      </w:r>
      <w:r>
        <w:t xml:space="preserve"> automatically hangs up the call when the hand extends to their side</w:t>
      </w:r>
      <w:r w:rsidR="005F7B78">
        <w:t>.</w:t>
      </w:r>
      <w:r w:rsidR="004F699E">
        <w:t xml:space="preserve"> The device would pulse lightly i</w:t>
      </w:r>
      <w:r w:rsidR="00907361">
        <w:t>f the employee ha</w:t>
      </w:r>
      <w:r w:rsidR="004F699E">
        <w:t>d a voice message.</w:t>
      </w:r>
    </w:p>
    <w:p w:rsidR="00D80BFC" w:rsidRDefault="00D80BFC" w:rsidP="00D80BFC">
      <w:pPr>
        <w:pStyle w:val="ListBullet"/>
        <w:numPr>
          <w:ilvl w:val="1"/>
          <w:numId w:val="2"/>
        </w:numPr>
      </w:pPr>
      <w:r>
        <w:t>John Sims, CEO</w:t>
      </w:r>
    </w:p>
    <w:p w:rsidR="00D80BFC" w:rsidRDefault="00D80BFC" w:rsidP="00D80BFC">
      <w:pPr>
        <w:pStyle w:val="ListBullet"/>
        <w:numPr>
          <w:ilvl w:val="1"/>
          <w:numId w:val="2"/>
        </w:numPr>
      </w:pPr>
      <w:r>
        <w:t>123-456-7891</w:t>
      </w:r>
    </w:p>
    <w:p w:rsidR="00C61303" w:rsidRDefault="00D80BFC">
      <w:pPr>
        <w:pStyle w:val="ListBullet"/>
      </w:pPr>
      <w:r>
        <w:t>Ray</w:t>
      </w:r>
      <w:r w:rsidR="005F7B78">
        <w:t xml:space="preserve"> Jenkins</w:t>
      </w:r>
      <w:r>
        <w:t xml:space="preserve"> </w:t>
      </w:r>
    </w:p>
    <w:p w:rsidR="005F7B78" w:rsidRDefault="005F7B78" w:rsidP="005F7B78">
      <w:pPr>
        <w:pStyle w:val="ListBullet"/>
        <w:numPr>
          <w:ilvl w:val="1"/>
          <w:numId w:val="2"/>
        </w:numPr>
      </w:pPr>
      <w:r>
        <w:t xml:space="preserve">Ray is def so </w:t>
      </w:r>
      <w:r w:rsidR="00907361">
        <w:t>we developed</w:t>
      </w:r>
      <w:r>
        <w:t xml:space="preserve"> a system that </w:t>
      </w:r>
      <w:r w:rsidR="003A3A08">
        <w:t>alerted</w:t>
      </w:r>
      <w:r>
        <w:t xml:space="preserve"> him to phone calls via a light in his glasses. When he answered the call, his glasses shaded a bit so he could read the caller’s phone number. With a hand-wave across in front of him, the call was answered. As the caller spoke, the words were typed across his lenses. He replied to calls by typing on a keyboard wrapped around his lower arm. The keyboard was made for one-handed typing and was immediately read by the computer to the caller. </w:t>
      </w:r>
    </w:p>
    <w:p w:rsidR="00907361" w:rsidRDefault="00907361" w:rsidP="005F7B78">
      <w:pPr>
        <w:pStyle w:val="ListBullet"/>
        <w:numPr>
          <w:ilvl w:val="1"/>
          <w:numId w:val="2"/>
        </w:numPr>
      </w:pPr>
      <w:r>
        <w:t>Ray Jenkins</w:t>
      </w:r>
    </w:p>
    <w:p w:rsidR="00907361" w:rsidRDefault="00907361" w:rsidP="005F7B78">
      <w:pPr>
        <w:pStyle w:val="ListBullet"/>
        <w:numPr>
          <w:ilvl w:val="1"/>
          <w:numId w:val="2"/>
        </w:numPr>
      </w:pPr>
      <w:r>
        <w:t>789-456-1236</w:t>
      </w:r>
    </w:p>
    <w:p w:rsidR="00C61303" w:rsidRDefault="00907361">
      <w:pPr>
        <w:pStyle w:val="ListBullet"/>
      </w:pPr>
      <w:r>
        <w:t>Mars Travel</w:t>
      </w:r>
      <w:r w:rsidR="004F699E">
        <w:t xml:space="preserve"> Agency</w:t>
      </w:r>
    </w:p>
    <w:p w:rsidR="00907361" w:rsidRDefault="00907361" w:rsidP="00907361">
      <w:pPr>
        <w:pStyle w:val="ListBullet"/>
        <w:numPr>
          <w:ilvl w:val="1"/>
          <w:numId w:val="2"/>
        </w:numPr>
      </w:pPr>
      <w:r>
        <w:t xml:space="preserve">Our client needed a way to reach their space travelers on Mars. The A-Team developed a new </w:t>
      </w:r>
      <w:r w:rsidR="003A3A08">
        <w:t>innovated</w:t>
      </w:r>
      <w:r>
        <w:t xml:space="preserve"> way to send a transmission</w:t>
      </w:r>
      <w:r w:rsidR="004F699E">
        <w:t xml:space="preserve"> </w:t>
      </w:r>
      <w:r w:rsidR="003A3A08">
        <w:t>utilizing</w:t>
      </w:r>
      <w:r w:rsidR="004F699E">
        <w:t xml:space="preserve"> the speed of light. The message was encapsulated into a light photon and sent in a laser beam to an Earth </w:t>
      </w:r>
      <w:r w:rsidR="003A3A08">
        <w:t>satellite</w:t>
      </w:r>
      <w:r w:rsidR="004F699E">
        <w:t xml:space="preserve">, a </w:t>
      </w:r>
      <w:proofErr w:type="gramStart"/>
      <w:r w:rsidR="004F699E">
        <w:t>high powered</w:t>
      </w:r>
      <w:proofErr w:type="gramEnd"/>
      <w:r w:rsidR="004F699E">
        <w:t xml:space="preserve"> laser beam was then sent to the Mars </w:t>
      </w:r>
      <w:r w:rsidR="003A3A08">
        <w:t>satellite</w:t>
      </w:r>
      <w:r w:rsidR="004F699E">
        <w:t xml:space="preserve"> which in turn sent the beam to the traveler on the planet. Message speeds were between 5 and 10 minutes depending planet positions.</w:t>
      </w:r>
    </w:p>
    <w:p w:rsidR="004F699E" w:rsidRDefault="004F699E" w:rsidP="00907361">
      <w:pPr>
        <w:pStyle w:val="ListBullet"/>
        <w:numPr>
          <w:ilvl w:val="1"/>
          <w:numId w:val="2"/>
        </w:numPr>
      </w:pPr>
      <w:r>
        <w:t xml:space="preserve">Buzz </w:t>
      </w:r>
      <w:proofErr w:type="spellStart"/>
      <w:r>
        <w:t>Alldrone</w:t>
      </w:r>
      <w:proofErr w:type="spellEnd"/>
    </w:p>
    <w:p w:rsidR="004F699E" w:rsidRDefault="004F699E" w:rsidP="00907361">
      <w:pPr>
        <w:pStyle w:val="ListBullet"/>
        <w:numPr>
          <w:ilvl w:val="1"/>
          <w:numId w:val="2"/>
        </w:numPr>
      </w:pPr>
      <w:r>
        <w:t>456-897-4523</w:t>
      </w:r>
    </w:p>
    <w:p w:rsidR="00B02EF4" w:rsidRDefault="00B02EF4" w:rsidP="00B02EF4">
      <w:pPr>
        <w:pStyle w:val="Heading2"/>
      </w:pPr>
      <w:r>
        <w:t xml:space="preserve">Organizational Capacity </w:t>
      </w:r>
    </w:p>
    <w:p w:rsidR="00B02EF4" w:rsidRDefault="00B02EF4" w:rsidP="00B02EF4">
      <w:pPr>
        <w:pStyle w:val="ListBullet"/>
      </w:pPr>
      <w:r>
        <w:t>45,000 s</w:t>
      </w:r>
      <w:r w:rsidR="00DC076D">
        <w:t>q</w:t>
      </w:r>
      <w:r w:rsidR="003A3A08">
        <w:t xml:space="preserve">. </w:t>
      </w:r>
      <w:r>
        <w:t>f</w:t>
      </w:r>
      <w:r w:rsidR="00DC076D">
        <w:t>t</w:t>
      </w:r>
      <w:r w:rsidR="003A3A08">
        <w:t>.</w:t>
      </w:r>
      <w:r>
        <w:t xml:space="preserve"> </w:t>
      </w:r>
      <w:r w:rsidR="003A3A08">
        <w:t>warehouse</w:t>
      </w:r>
      <w:r>
        <w:t xml:space="preserve"> for equipment, located in Riverview, FL</w:t>
      </w:r>
    </w:p>
    <w:p w:rsidR="00B02EF4" w:rsidRDefault="00B02EF4" w:rsidP="00B02EF4">
      <w:pPr>
        <w:pStyle w:val="ListBullet"/>
      </w:pPr>
      <w:r>
        <w:t>5,000 s</w:t>
      </w:r>
      <w:r w:rsidR="00DC076D">
        <w:t>q</w:t>
      </w:r>
      <w:r w:rsidR="003A3A08">
        <w:t xml:space="preserve">. </w:t>
      </w:r>
      <w:r>
        <w:t>f</w:t>
      </w:r>
      <w:r w:rsidR="00DC076D">
        <w:t>t</w:t>
      </w:r>
      <w:r w:rsidR="003A3A08">
        <w:t>.</w:t>
      </w:r>
      <w:r>
        <w:t xml:space="preserve"> office space for employees Located in Tampa, FL</w:t>
      </w:r>
    </w:p>
    <w:p w:rsidR="00B02EF4" w:rsidRDefault="00B02EF4" w:rsidP="00B02EF4">
      <w:pPr>
        <w:pStyle w:val="ListBullet"/>
      </w:pPr>
      <w:r>
        <w:t>3,000 employees</w:t>
      </w:r>
    </w:p>
    <w:p w:rsidR="00B869F5" w:rsidRDefault="00B869F5" w:rsidP="00B869F5">
      <w:pPr>
        <w:pStyle w:val="Heading2"/>
      </w:pPr>
      <w:r>
        <w:t>C</w:t>
      </w:r>
      <w:r w:rsidR="00B02EF4">
        <w:t>ompany profile</w:t>
      </w:r>
    </w:p>
    <w:p w:rsidR="00B869F5" w:rsidRDefault="00B869F5" w:rsidP="00B869F5">
      <w:pPr>
        <w:pStyle w:val="ListBullet"/>
      </w:pPr>
      <w:r>
        <w:t>15 years in business</w:t>
      </w:r>
    </w:p>
    <w:p w:rsidR="00B869F5" w:rsidRDefault="0090077B" w:rsidP="00B869F5">
      <w:pPr>
        <w:pStyle w:val="ListBullet"/>
      </w:pPr>
      <w:r>
        <w:t>Specialize in</w:t>
      </w:r>
      <w:r w:rsidR="00B869F5">
        <w:t xml:space="preserve"> </w:t>
      </w:r>
      <w:r>
        <w:t>C</w:t>
      </w:r>
      <w:r w:rsidR="00B869F5">
        <w:t>ommunications</w:t>
      </w:r>
      <w:r>
        <w:t xml:space="preserve"> Software</w:t>
      </w:r>
    </w:p>
    <w:p w:rsidR="0090077B" w:rsidRDefault="0090077B" w:rsidP="0090077B">
      <w:pPr>
        <w:pStyle w:val="ListBullet"/>
      </w:pPr>
      <w:r>
        <w:t>Staff profile:</w:t>
      </w:r>
    </w:p>
    <w:p w:rsidR="0090077B" w:rsidRDefault="0090077B" w:rsidP="0090077B">
      <w:pPr>
        <w:pStyle w:val="ListBullet"/>
        <w:numPr>
          <w:ilvl w:val="1"/>
          <w:numId w:val="2"/>
        </w:numPr>
      </w:pPr>
      <w:r>
        <w:t>2,500 full time Staff</w:t>
      </w:r>
    </w:p>
    <w:p w:rsidR="0090077B" w:rsidRDefault="0090077B" w:rsidP="0090077B">
      <w:pPr>
        <w:pStyle w:val="ListBullet"/>
        <w:numPr>
          <w:ilvl w:val="1"/>
          <w:numId w:val="2"/>
        </w:numPr>
      </w:pPr>
      <w:r>
        <w:t>250 part-time</w:t>
      </w:r>
    </w:p>
    <w:p w:rsidR="0090077B" w:rsidRDefault="0090077B" w:rsidP="0090077B">
      <w:pPr>
        <w:pStyle w:val="ListBullet"/>
        <w:numPr>
          <w:ilvl w:val="1"/>
          <w:numId w:val="2"/>
        </w:numPr>
      </w:pPr>
      <w:r>
        <w:t>100 interns</w:t>
      </w:r>
    </w:p>
    <w:p w:rsidR="0090077B" w:rsidRDefault="0090077B" w:rsidP="0090077B">
      <w:pPr>
        <w:pStyle w:val="ListBullet"/>
        <w:numPr>
          <w:ilvl w:val="1"/>
          <w:numId w:val="2"/>
        </w:numPr>
      </w:pPr>
      <w:r>
        <w:t>150 contract</w:t>
      </w:r>
    </w:p>
    <w:p w:rsidR="00B02EF4" w:rsidRDefault="00B869F5" w:rsidP="00B869F5">
      <w:pPr>
        <w:pStyle w:val="Heading2"/>
      </w:pPr>
      <w:r>
        <w:t>Staff Devoted to Example Corporation</w:t>
      </w:r>
      <w:r w:rsidR="00B02EF4">
        <w:t xml:space="preserve"> </w:t>
      </w:r>
    </w:p>
    <w:p w:rsidR="00B869F5" w:rsidRDefault="00B869F5" w:rsidP="00B02EF4">
      <w:pPr>
        <w:pStyle w:val="ListBullet"/>
      </w:pPr>
      <w:r>
        <w:t>1% of our development staff will be devoted to project</w:t>
      </w:r>
    </w:p>
    <w:p w:rsidR="00D02CFB" w:rsidRDefault="00D02CFB" w:rsidP="00D02CFB">
      <w:pPr>
        <w:pStyle w:val="ListBullet"/>
      </w:pPr>
      <w:r>
        <w:t xml:space="preserve">Staff Organizational Chart </w:t>
      </w:r>
      <w:r w:rsidR="006B7E50">
        <w:t>is in</w:t>
      </w:r>
      <w:r>
        <w:t xml:space="preserve"> Appendix </w:t>
      </w:r>
      <w:r w:rsidR="008E7CBB">
        <w:t>D</w:t>
      </w:r>
    </w:p>
    <w:p w:rsidR="00B02EF4" w:rsidRDefault="00B869F5" w:rsidP="003A3646">
      <w:pPr>
        <w:pStyle w:val="Heading2"/>
      </w:pPr>
      <w:r>
        <w:t>Team</w:t>
      </w:r>
    </w:p>
    <w:p w:rsidR="00B869F5" w:rsidRDefault="00B869F5" w:rsidP="003A3646">
      <w:pPr>
        <w:pStyle w:val="ListBullet"/>
      </w:pPr>
      <w:r w:rsidRPr="00B869F5">
        <w:t>Flavio Aquino</w:t>
      </w:r>
      <w:r>
        <w:t xml:space="preserve">, Sr. Data </w:t>
      </w:r>
      <w:r w:rsidR="003A3646">
        <w:t xml:space="preserve">Integration </w:t>
      </w:r>
      <w:r>
        <w:t>Software Engineer</w:t>
      </w:r>
    </w:p>
    <w:p w:rsidR="003A3646" w:rsidRDefault="003A3646" w:rsidP="003A3646">
      <w:pPr>
        <w:pStyle w:val="ListBullet"/>
        <w:numPr>
          <w:ilvl w:val="1"/>
          <w:numId w:val="2"/>
        </w:numPr>
      </w:pPr>
      <w:r>
        <w:t xml:space="preserve">Roll: </w:t>
      </w:r>
      <w:r w:rsidR="003A3A08">
        <w:t>Implement</w:t>
      </w:r>
      <w:r>
        <w:t xml:space="preserve"> Design</w:t>
      </w:r>
    </w:p>
    <w:p w:rsidR="003A3646" w:rsidRDefault="003A3646" w:rsidP="003A3646">
      <w:pPr>
        <w:pStyle w:val="ListBullet"/>
        <w:numPr>
          <w:ilvl w:val="1"/>
          <w:numId w:val="2"/>
        </w:numPr>
      </w:pPr>
      <w:r>
        <w:t xml:space="preserve">23 </w:t>
      </w:r>
      <w:r w:rsidR="003A3A08">
        <w:t>yrs.</w:t>
      </w:r>
      <w:r>
        <w:t xml:space="preserve"> experience designing database design applications for Fortune 500 companies across the North and South American continents</w:t>
      </w:r>
    </w:p>
    <w:p w:rsidR="00B869F5" w:rsidRDefault="00B869F5" w:rsidP="003A3646">
      <w:pPr>
        <w:pStyle w:val="ListBullet"/>
      </w:pPr>
      <w:r w:rsidRPr="00B869F5">
        <w:t>Sharon Tender</w:t>
      </w:r>
      <w:r>
        <w:t xml:space="preserve">, Sr. </w:t>
      </w:r>
      <w:r w:rsidR="003A3646">
        <w:t>Testing</w:t>
      </w:r>
      <w:r>
        <w:t xml:space="preserve"> Software Engineer</w:t>
      </w:r>
    </w:p>
    <w:p w:rsidR="003A3646" w:rsidRDefault="003A3646" w:rsidP="003A3646">
      <w:pPr>
        <w:pStyle w:val="ListBullet"/>
        <w:numPr>
          <w:ilvl w:val="1"/>
          <w:numId w:val="2"/>
        </w:numPr>
      </w:pPr>
      <w:r>
        <w:t>Roll: Test Software</w:t>
      </w:r>
    </w:p>
    <w:p w:rsidR="003A3646" w:rsidRDefault="003A3646" w:rsidP="003A3646">
      <w:pPr>
        <w:pStyle w:val="ListBullet"/>
        <w:numPr>
          <w:ilvl w:val="1"/>
          <w:numId w:val="2"/>
        </w:numPr>
      </w:pPr>
      <w:r>
        <w:t xml:space="preserve">21 </w:t>
      </w:r>
      <w:r w:rsidR="003A3A08">
        <w:t>yrs.</w:t>
      </w:r>
      <w:r>
        <w:t xml:space="preserve"> experience performing testing applications and implementing TDD for AT&amp;T, Verizon and </w:t>
      </w:r>
      <w:proofErr w:type="spellStart"/>
      <w:r>
        <w:t>Brighthouse</w:t>
      </w:r>
      <w:proofErr w:type="spellEnd"/>
      <w:r>
        <w:t xml:space="preserve"> communications</w:t>
      </w:r>
    </w:p>
    <w:p w:rsidR="00B869F5" w:rsidRDefault="00B869F5" w:rsidP="003A3646">
      <w:pPr>
        <w:pStyle w:val="ListBullet"/>
      </w:pPr>
      <w:r w:rsidRPr="00B869F5">
        <w:t>Frank Castillo</w:t>
      </w:r>
      <w:r>
        <w:t>, Sr. Full Stack</w:t>
      </w:r>
      <w:r w:rsidR="003A3646">
        <w:t xml:space="preserve"> Software</w:t>
      </w:r>
      <w:r>
        <w:t xml:space="preserve"> Engineer</w:t>
      </w:r>
      <w:r w:rsidRPr="00B869F5">
        <w:t xml:space="preserve"> </w:t>
      </w:r>
    </w:p>
    <w:p w:rsidR="003A3646" w:rsidRDefault="003A3646" w:rsidP="003A3646">
      <w:pPr>
        <w:pStyle w:val="ListBullet"/>
        <w:numPr>
          <w:ilvl w:val="1"/>
          <w:numId w:val="2"/>
        </w:numPr>
      </w:pPr>
      <w:r>
        <w:t>Roll: Design Software</w:t>
      </w:r>
    </w:p>
    <w:p w:rsidR="003A3646" w:rsidRDefault="003A3646" w:rsidP="003A3646">
      <w:pPr>
        <w:pStyle w:val="ListBullet"/>
        <w:numPr>
          <w:ilvl w:val="1"/>
          <w:numId w:val="2"/>
        </w:numPr>
      </w:pPr>
      <w:r>
        <w:t xml:space="preserve">28 </w:t>
      </w:r>
      <w:r w:rsidR="003A3A08">
        <w:t>yrs.</w:t>
      </w:r>
      <w:r>
        <w:t xml:space="preserve"> </w:t>
      </w:r>
      <w:r w:rsidR="003A3A08">
        <w:t>experience</w:t>
      </w:r>
      <w:r>
        <w:t xml:space="preserve"> designing automated voice activated systems for NASA’s space communication division</w:t>
      </w:r>
    </w:p>
    <w:p w:rsidR="00B02EF4" w:rsidRDefault="00BE4208" w:rsidP="00BE4208">
      <w:pPr>
        <w:pStyle w:val="Heading2"/>
      </w:pPr>
      <w:r>
        <w:t>Project</w:t>
      </w:r>
      <w:r w:rsidR="00B02EF4">
        <w:t xml:space="preserve"> </w:t>
      </w:r>
      <w:r>
        <w:t>Management Process</w:t>
      </w:r>
    </w:p>
    <w:p w:rsidR="00BE4208" w:rsidRPr="00BE4208" w:rsidRDefault="00BE4208" w:rsidP="00BE4208">
      <w:pPr>
        <w:pStyle w:val="ListBullet"/>
      </w:pPr>
      <w:r>
        <w:t xml:space="preserve">We implement an Agile work philosophy. </w:t>
      </w:r>
    </w:p>
    <w:p w:rsidR="00B02EF4" w:rsidRDefault="00B02EF4" w:rsidP="00BE4208">
      <w:pPr>
        <w:pStyle w:val="Heading2"/>
      </w:pPr>
      <w:r>
        <w:t xml:space="preserve">Percent of total revenue derived from voicemail/PBX developments </w:t>
      </w:r>
    </w:p>
    <w:p w:rsidR="00BE4208" w:rsidRPr="00BE4208" w:rsidRDefault="00BE4208" w:rsidP="00BE4208">
      <w:pPr>
        <w:pStyle w:val="ListBullet"/>
      </w:pPr>
      <w:r>
        <w:t>30%</w:t>
      </w:r>
    </w:p>
    <w:p w:rsidR="00B02EF4" w:rsidRDefault="00BE4208" w:rsidP="00BE4208">
      <w:pPr>
        <w:pStyle w:val="Heading2"/>
      </w:pPr>
      <w:r>
        <w:t>Planned</w:t>
      </w:r>
      <w:r w:rsidR="00B02EF4">
        <w:t xml:space="preserve"> IPOs, mergers or acquisitions. </w:t>
      </w:r>
    </w:p>
    <w:p w:rsidR="00BE4208" w:rsidRPr="00BE4208" w:rsidRDefault="006B7E50" w:rsidP="00BE4208">
      <w:pPr>
        <w:pStyle w:val="ListBullet"/>
      </w:pPr>
      <w:r>
        <w:t>N</w:t>
      </w:r>
      <w:r w:rsidR="00BE4208">
        <w:t>one</w:t>
      </w:r>
    </w:p>
    <w:p w:rsidR="00B02EF4" w:rsidRDefault="00BE4208" w:rsidP="00BE4208">
      <w:pPr>
        <w:pStyle w:val="Heading2"/>
      </w:pPr>
      <w:r>
        <w:t>Hardware/Software vendor partnerships</w:t>
      </w:r>
    </w:p>
    <w:p w:rsidR="00BE4208" w:rsidRPr="00BE4208" w:rsidRDefault="00BE4208" w:rsidP="00BE4208">
      <w:pPr>
        <w:pStyle w:val="ListBullet"/>
      </w:pPr>
      <w:r>
        <w:t xml:space="preserve">We produce everything in-house </w:t>
      </w:r>
      <w:r w:rsidR="006B7E50">
        <w:t>to</w:t>
      </w:r>
      <w:r>
        <w:t xml:space="preserve"> have </w:t>
      </w:r>
      <w:r w:rsidR="00A454B2">
        <w:t xml:space="preserve">total quality </w:t>
      </w:r>
      <w:r>
        <w:t>control of our software</w:t>
      </w:r>
    </w:p>
    <w:p w:rsidR="00BE4208" w:rsidRDefault="00BE4208" w:rsidP="00BE4208">
      <w:pPr>
        <w:pStyle w:val="Heading2"/>
      </w:pPr>
      <w:r>
        <w:t>T</w:t>
      </w:r>
      <w:r w:rsidR="00B02EF4">
        <w:t xml:space="preserve">esting and </w:t>
      </w:r>
      <w:r>
        <w:t>S</w:t>
      </w:r>
      <w:r w:rsidR="00B02EF4">
        <w:t xml:space="preserve">upport </w:t>
      </w:r>
    </w:p>
    <w:p w:rsidR="00BE4208" w:rsidRDefault="00BE4208" w:rsidP="00BE4208">
      <w:pPr>
        <w:pStyle w:val="ListBullet"/>
      </w:pPr>
      <w:r>
        <w:t>We provide all testing prior, during, and post coding</w:t>
      </w:r>
    </w:p>
    <w:p w:rsidR="00BE4208" w:rsidRDefault="00BE4208" w:rsidP="00BE4208">
      <w:pPr>
        <w:pStyle w:val="ListBullet"/>
      </w:pPr>
      <w:r>
        <w:t>We provide training to administrators and support up to 1 year of delivering final product</w:t>
      </w:r>
    </w:p>
    <w:p w:rsidR="00862C24" w:rsidRDefault="00862C24">
      <w:pPr>
        <w:rPr>
          <w:b/>
          <w:bCs/>
          <w:color w:val="FF0000"/>
          <w:sz w:val="24"/>
          <w:szCs w:val="24"/>
        </w:rPr>
      </w:pPr>
      <w:r>
        <w:rPr>
          <w:color w:val="FF0000"/>
        </w:rPr>
        <w:br w:type="page"/>
      </w:r>
    </w:p>
    <w:p w:rsidR="00B02EF4" w:rsidRDefault="00BE4208" w:rsidP="006B7E50">
      <w:pPr>
        <w:pStyle w:val="Heading1"/>
      </w:pPr>
      <w:r w:rsidRPr="006B7E50">
        <w:t>S</w:t>
      </w:r>
      <w:r w:rsidR="00B02EF4" w:rsidRPr="006B7E50">
        <w:t>erv</w:t>
      </w:r>
      <w:r w:rsidR="006B7E50">
        <w:t>ice-</w:t>
      </w:r>
      <w:r w:rsidR="00B02EF4" w:rsidRPr="006B7E50">
        <w:t>level agree</w:t>
      </w:r>
      <w:r w:rsidR="006B7E50" w:rsidRPr="006B7E50">
        <w:t>ment (SLA)</w:t>
      </w:r>
    </w:p>
    <w:p w:rsidR="006B7E50" w:rsidRPr="006B7E50" w:rsidRDefault="006B7E50" w:rsidP="006B7E50">
      <w:r w:rsidRPr="006B7E50">
        <w:rPr>
          <w:b/>
        </w:rPr>
        <w:t>Effective Date</w:t>
      </w:r>
      <w:r>
        <w:t>: 05/15/17</w:t>
      </w:r>
    </w:p>
    <w:p w:rsidR="005F5F4B" w:rsidRDefault="006B7E50" w:rsidP="005F5F4B">
      <w:r w:rsidRPr="006B7E50">
        <w:rPr>
          <w:b/>
        </w:rPr>
        <w:t>Document Owner</w:t>
      </w:r>
      <w:r>
        <w:t>: Sharon Tender</w:t>
      </w:r>
    </w:p>
    <w:p w:rsidR="006B7E50" w:rsidRDefault="006B7E50" w:rsidP="005F5F4B">
      <w:r w:rsidRPr="006B7E50">
        <w:rPr>
          <w:b/>
        </w:rPr>
        <w:t>Document Version</w:t>
      </w:r>
      <w:r>
        <w:t>:</w:t>
      </w:r>
    </w:p>
    <w:p w:rsidR="006B7E50" w:rsidRPr="006B7E50" w:rsidRDefault="006B7E50" w:rsidP="006B7E50">
      <w:pPr>
        <w:tabs>
          <w:tab w:val="left" w:pos="1440"/>
          <w:tab w:val="left" w:pos="2880"/>
          <w:tab w:val="left" w:pos="7200"/>
        </w:tabs>
      </w:pPr>
      <w:r w:rsidRPr="006B7E50">
        <w:rPr>
          <w:u w:val="single"/>
        </w:rPr>
        <w:t>Version</w:t>
      </w:r>
      <w:r w:rsidRPr="006B7E50">
        <w:tab/>
      </w:r>
      <w:r w:rsidRPr="006B7E50">
        <w:rPr>
          <w:u w:val="single"/>
        </w:rPr>
        <w:t>Date</w:t>
      </w:r>
      <w:r w:rsidRPr="006B7E50">
        <w:tab/>
      </w:r>
      <w:r w:rsidRPr="006B7E50">
        <w:rPr>
          <w:u w:val="single"/>
        </w:rPr>
        <w:t>Description</w:t>
      </w:r>
      <w:r w:rsidRPr="006B7E50">
        <w:tab/>
      </w:r>
      <w:r w:rsidRPr="006B7E50">
        <w:rPr>
          <w:u w:val="single"/>
        </w:rPr>
        <w:t>Author</w:t>
      </w:r>
    </w:p>
    <w:p w:rsidR="006B7E50" w:rsidRDefault="006B7E50" w:rsidP="006B7E50">
      <w:pPr>
        <w:tabs>
          <w:tab w:val="left" w:pos="1440"/>
          <w:tab w:val="left" w:pos="2880"/>
          <w:tab w:val="left" w:pos="7200"/>
        </w:tabs>
      </w:pPr>
      <w:r>
        <w:t>1.0</w:t>
      </w:r>
      <w:r>
        <w:tab/>
        <w:t>05/04/17</w:t>
      </w:r>
      <w:r>
        <w:tab/>
        <w:t>Service-Level Agreement</w:t>
      </w:r>
      <w:r>
        <w:tab/>
        <w:t>Franklin Castillo</w:t>
      </w:r>
    </w:p>
    <w:p w:rsidR="006B7E50" w:rsidRDefault="006B7E50" w:rsidP="006B7E50">
      <w:r w:rsidRPr="006B7E50">
        <w:rPr>
          <w:b/>
        </w:rPr>
        <w:t>Approval</w:t>
      </w:r>
      <w:r>
        <w:t>:</w:t>
      </w:r>
    </w:p>
    <w:p w:rsidR="006B7E50" w:rsidRDefault="006B7E50" w:rsidP="006B7E50">
      <w:r>
        <w:t>(By signing below, all Approvers agree to all terms and conditions outlined in this Agreement)</w:t>
      </w:r>
    </w:p>
    <w:p w:rsidR="006B7E50" w:rsidRDefault="006B7E50" w:rsidP="006B7E50">
      <w:r w:rsidRPr="006B7E50">
        <w:rPr>
          <w:u w:val="single"/>
        </w:rPr>
        <w:t>Approvers</w:t>
      </w:r>
      <w:r>
        <w:tab/>
      </w:r>
      <w:r>
        <w:tab/>
      </w:r>
      <w:r>
        <w:tab/>
      </w:r>
      <w:r w:rsidRPr="006B7E50">
        <w:rPr>
          <w:u w:val="single"/>
        </w:rPr>
        <w:t>Role</w:t>
      </w:r>
      <w:r>
        <w:tab/>
      </w:r>
      <w:r>
        <w:tab/>
      </w:r>
      <w:r>
        <w:tab/>
      </w:r>
      <w:r w:rsidRPr="006B7E50">
        <w:rPr>
          <w:u w:val="single"/>
        </w:rPr>
        <w:t>Signed</w:t>
      </w:r>
      <w:r>
        <w:tab/>
      </w:r>
      <w:r>
        <w:tab/>
      </w:r>
      <w:r>
        <w:tab/>
      </w:r>
      <w:r>
        <w:tab/>
      </w:r>
      <w:r w:rsidRPr="006B7E50">
        <w:rPr>
          <w:u w:val="single"/>
        </w:rPr>
        <w:t>Approval Date</w:t>
      </w:r>
    </w:p>
    <w:p w:rsidR="006B7E50" w:rsidRDefault="006B7E50" w:rsidP="006B7E50">
      <w:pPr>
        <w:tabs>
          <w:tab w:val="left" w:pos="1440"/>
          <w:tab w:val="left" w:pos="2880"/>
          <w:tab w:val="left" w:pos="7200"/>
        </w:tabs>
      </w:pPr>
      <w:r>
        <w:t>The A-Team</w:t>
      </w:r>
      <w:r>
        <w:tab/>
      </w:r>
      <w:r>
        <w:tab/>
        <w:t>Service Provider</w:t>
      </w:r>
      <w:r>
        <w:tab/>
      </w:r>
      <w:r>
        <w:tab/>
        <w:t>05/10/17</w:t>
      </w:r>
    </w:p>
    <w:p w:rsidR="006B7E50" w:rsidRPr="005F5F4B" w:rsidRDefault="006B7E50" w:rsidP="006B7E50">
      <w:pPr>
        <w:tabs>
          <w:tab w:val="left" w:pos="1440"/>
          <w:tab w:val="left" w:pos="2880"/>
          <w:tab w:val="left" w:pos="7200"/>
        </w:tabs>
      </w:pPr>
      <w:r>
        <w:t xml:space="preserve">Example </w:t>
      </w:r>
      <w:r w:rsidR="00C50E2E">
        <w:t>Corporation</w:t>
      </w:r>
      <w:r>
        <w:tab/>
        <w:t>Customer</w:t>
      </w:r>
      <w:r>
        <w:tab/>
      </w:r>
      <w:r>
        <w:tab/>
        <w:t>05/10/17</w:t>
      </w:r>
    </w:p>
    <w:p w:rsidR="006B7E50" w:rsidRDefault="00C50E2E" w:rsidP="00037BFF">
      <w:pPr>
        <w:pStyle w:val="Heading2"/>
      </w:pPr>
      <w:r>
        <w:t>Table of Contents:</w:t>
      </w:r>
    </w:p>
    <w:p w:rsidR="00C50E2E" w:rsidRDefault="00C50E2E" w:rsidP="00C50E2E">
      <w:pPr>
        <w:pStyle w:val="ListParagraph"/>
        <w:numPr>
          <w:ilvl w:val="0"/>
          <w:numId w:val="9"/>
        </w:numPr>
        <w:tabs>
          <w:tab w:val="right" w:leader="dot" w:pos="9360"/>
        </w:tabs>
      </w:pPr>
      <w:r>
        <w:t>Agreement Overview</w:t>
      </w:r>
      <w:r>
        <w:tab/>
        <w:t>11</w:t>
      </w:r>
    </w:p>
    <w:p w:rsidR="00C50E2E" w:rsidRDefault="00C50E2E" w:rsidP="00C50E2E">
      <w:pPr>
        <w:pStyle w:val="ListParagraph"/>
        <w:numPr>
          <w:ilvl w:val="0"/>
          <w:numId w:val="9"/>
        </w:numPr>
        <w:tabs>
          <w:tab w:val="right" w:leader="dot" w:pos="9360"/>
        </w:tabs>
      </w:pPr>
      <w:r>
        <w:t>Goals and Objectives</w:t>
      </w:r>
      <w:r>
        <w:tab/>
        <w:t>11</w:t>
      </w:r>
    </w:p>
    <w:p w:rsidR="00C50E2E" w:rsidRDefault="00C50E2E" w:rsidP="00C50E2E">
      <w:pPr>
        <w:pStyle w:val="ListParagraph"/>
        <w:numPr>
          <w:ilvl w:val="0"/>
          <w:numId w:val="9"/>
        </w:numPr>
        <w:tabs>
          <w:tab w:val="right" w:leader="dot" w:pos="9360"/>
        </w:tabs>
      </w:pPr>
      <w:r>
        <w:t>Stakeholders</w:t>
      </w:r>
      <w:r>
        <w:tab/>
        <w:t>11</w:t>
      </w:r>
    </w:p>
    <w:p w:rsidR="00C50E2E" w:rsidRDefault="00C50E2E" w:rsidP="00C50E2E">
      <w:pPr>
        <w:pStyle w:val="ListParagraph"/>
        <w:numPr>
          <w:ilvl w:val="0"/>
          <w:numId w:val="9"/>
        </w:numPr>
        <w:tabs>
          <w:tab w:val="right" w:leader="dot" w:pos="9360"/>
        </w:tabs>
      </w:pPr>
      <w:r>
        <w:t>Periodic Review</w:t>
      </w:r>
      <w:r>
        <w:tab/>
        <w:t>11</w:t>
      </w:r>
    </w:p>
    <w:p w:rsidR="00C50E2E" w:rsidRDefault="00C50E2E" w:rsidP="00C50E2E">
      <w:pPr>
        <w:pStyle w:val="ListParagraph"/>
        <w:numPr>
          <w:ilvl w:val="0"/>
          <w:numId w:val="9"/>
        </w:numPr>
        <w:tabs>
          <w:tab w:val="right" w:leader="dot" w:pos="9360"/>
        </w:tabs>
      </w:pPr>
      <w:r>
        <w:t>Service Agreement</w:t>
      </w:r>
      <w:r>
        <w:tab/>
        <w:t>12</w:t>
      </w:r>
    </w:p>
    <w:p w:rsidR="00C50E2E" w:rsidRDefault="00C50E2E" w:rsidP="00C50E2E">
      <w:pPr>
        <w:pStyle w:val="ListParagraph"/>
        <w:numPr>
          <w:ilvl w:val="1"/>
          <w:numId w:val="9"/>
        </w:numPr>
        <w:tabs>
          <w:tab w:val="right" w:leader="dot" w:pos="9360"/>
        </w:tabs>
      </w:pPr>
      <w:r>
        <w:t>Service Scope</w:t>
      </w:r>
      <w:r>
        <w:tab/>
        <w:t>12</w:t>
      </w:r>
    </w:p>
    <w:p w:rsidR="00C50E2E" w:rsidRDefault="00C50E2E" w:rsidP="00C50E2E">
      <w:pPr>
        <w:pStyle w:val="ListParagraph"/>
        <w:numPr>
          <w:ilvl w:val="1"/>
          <w:numId w:val="9"/>
        </w:numPr>
        <w:tabs>
          <w:tab w:val="right" w:leader="dot" w:pos="9360"/>
        </w:tabs>
      </w:pPr>
      <w:r>
        <w:t>Customer Requirements</w:t>
      </w:r>
      <w:r>
        <w:tab/>
        <w:t>12</w:t>
      </w:r>
    </w:p>
    <w:p w:rsidR="00C50E2E" w:rsidRDefault="00C50E2E" w:rsidP="00C50E2E">
      <w:pPr>
        <w:pStyle w:val="ListParagraph"/>
        <w:numPr>
          <w:ilvl w:val="1"/>
          <w:numId w:val="9"/>
        </w:numPr>
        <w:tabs>
          <w:tab w:val="right" w:leader="dot" w:pos="9360"/>
        </w:tabs>
      </w:pPr>
      <w:r>
        <w:t>Service Provider Requirements</w:t>
      </w:r>
      <w:r>
        <w:tab/>
        <w:t>12</w:t>
      </w:r>
    </w:p>
    <w:p w:rsidR="00C50E2E" w:rsidRDefault="00C50E2E" w:rsidP="00C50E2E">
      <w:pPr>
        <w:pStyle w:val="ListParagraph"/>
        <w:numPr>
          <w:ilvl w:val="1"/>
          <w:numId w:val="9"/>
        </w:numPr>
        <w:tabs>
          <w:tab w:val="right" w:leader="dot" w:pos="9360"/>
        </w:tabs>
      </w:pPr>
      <w:r>
        <w:t>Service Assumptions</w:t>
      </w:r>
      <w:r>
        <w:tab/>
        <w:t>12</w:t>
      </w:r>
    </w:p>
    <w:p w:rsidR="00C50E2E" w:rsidRDefault="00871C0D" w:rsidP="00C50E2E">
      <w:pPr>
        <w:pStyle w:val="ListParagraph"/>
        <w:numPr>
          <w:ilvl w:val="0"/>
          <w:numId w:val="9"/>
        </w:numPr>
        <w:tabs>
          <w:tab w:val="right" w:leader="dot" w:pos="9360"/>
        </w:tabs>
      </w:pPr>
      <w:r>
        <w:t>Service Management</w:t>
      </w:r>
      <w:r>
        <w:tab/>
        <w:t>12</w:t>
      </w:r>
    </w:p>
    <w:p w:rsidR="00C50E2E" w:rsidRDefault="00871C0D" w:rsidP="00C50E2E">
      <w:pPr>
        <w:pStyle w:val="ListParagraph"/>
        <w:numPr>
          <w:ilvl w:val="1"/>
          <w:numId w:val="9"/>
        </w:numPr>
        <w:tabs>
          <w:tab w:val="right" w:leader="dot" w:pos="9360"/>
        </w:tabs>
      </w:pPr>
      <w:r>
        <w:t>Service Availability</w:t>
      </w:r>
      <w:r>
        <w:tab/>
        <w:t>12</w:t>
      </w:r>
    </w:p>
    <w:p w:rsidR="00C50E2E" w:rsidRDefault="00871C0D" w:rsidP="00C50E2E">
      <w:pPr>
        <w:pStyle w:val="ListParagraph"/>
        <w:numPr>
          <w:ilvl w:val="1"/>
          <w:numId w:val="9"/>
        </w:numPr>
        <w:tabs>
          <w:tab w:val="right" w:leader="dot" w:pos="9360"/>
        </w:tabs>
      </w:pPr>
      <w:r>
        <w:t>Service Requests</w:t>
      </w:r>
      <w:r>
        <w:tab/>
        <w:t>12</w:t>
      </w:r>
    </w:p>
    <w:p w:rsidR="00C50E2E" w:rsidRPr="00C50E2E" w:rsidRDefault="00C50E2E" w:rsidP="00C50E2E">
      <w:pPr>
        <w:tabs>
          <w:tab w:val="right" w:leader="dot" w:pos="9360"/>
        </w:tabs>
      </w:pPr>
    </w:p>
    <w:p w:rsidR="00C50E2E" w:rsidRDefault="00C50E2E">
      <w:pPr>
        <w:rPr>
          <w:b/>
          <w:bCs/>
          <w:color w:val="5B9BD5" w:themeColor="accent1"/>
          <w:sz w:val="24"/>
          <w:szCs w:val="24"/>
        </w:rPr>
      </w:pPr>
      <w:r>
        <w:br w:type="page"/>
      </w:r>
    </w:p>
    <w:p w:rsidR="00C50E2E" w:rsidRDefault="00C50E2E" w:rsidP="00C50E2E">
      <w:pPr>
        <w:pStyle w:val="Heading2"/>
      </w:pPr>
      <w:r>
        <w:t>Agreement Overview</w:t>
      </w:r>
    </w:p>
    <w:p w:rsidR="00C50E2E" w:rsidRPr="00C50E2E" w:rsidRDefault="00C50E2E" w:rsidP="00C50E2E">
      <w:r>
        <w:t>This Agreement represents a Service Level Agreement (“SLA” or “Agreement”) between the A-Team and Example Corporation for the provisioning of IT services required to deliver the Voice Mail System. This Agreement remains valid until superseded by a revised agreement mutually endorsed by the stakeholders. This Agreement outlines the parameters of all services covered as they are mutually understood by the primary stakeholders. This Agreement does not supersede current processes and procedures unless explicitly stated herein.</w:t>
      </w:r>
    </w:p>
    <w:p w:rsidR="00C50E2E" w:rsidRDefault="00C50E2E" w:rsidP="00C50E2E">
      <w:pPr>
        <w:pStyle w:val="Heading2"/>
      </w:pPr>
      <w:r>
        <w:t>Goals and Objectives</w:t>
      </w:r>
    </w:p>
    <w:p w:rsidR="00871C0D" w:rsidRDefault="00C50E2E" w:rsidP="00C50E2E">
      <w:r>
        <w:t xml:space="preserve">The purpose of this Agreement is to ensure that the proper elements and commitments are in place to </w:t>
      </w:r>
      <w:r w:rsidR="00871C0D">
        <w:t>deliver the Voice Mail System</w:t>
      </w:r>
      <w:r>
        <w:t xml:space="preserve"> to the </w:t>
      </w:r>
      <w:r w:rsidR="00871C0D">
        <w:t>Example Corporation</w:t>
      </w:r>
      <w:r>
        <w:t xml:space="preserve"> by the </w:t>
      </w:r>
      <w:r w:rsidR="00871C0D">
        <w:t>A-Team</w:t>
      </w:r>
      <w:r>
        <w:t xml:space="preserve">. The goal of this Agreement is to obtain </w:t>
      </w:r>
      <w:proofErr w:type="gramStart"/>
      <w:r>
        <w:t>mutual agreement</w:t>
      </w:r>
      <w:proofErr w:type="gramEnd"/>
      <w:r>
        <w:t xml:space="preserve"> for </w:t>
      </w:r>
      <w:r w:rsidR="00871C0D">
        <w:t>deliverable expectations</w:t>
      </w:r>
      <w:r>
        <w:t xml:space="preserve"> between the </w:t>
      </w:r>
      <w:r w:rsidR="00871C0D">
        <w:t>Example Corporation and the A-Team</w:t>
      </w:r>
      <w:r>
        <w:t>. The objecti</w:t>
      </w:r>
      <w:r w:rsidR="00871C0D">
        <w:t>ves of this Agreement are to:</w:t>
      </w:r>
    </w:p>
    <w:p w:rsidR="00871C0D" w:rsidRDefault="00C50E2E" w:rsidP="00C50E2E">
      <w:pPr>
        <w:pStyle w:val="ListParagraph"/>
        <w:numPr>
          <w:ilvl w:val="0"/>
          <w:numId w:val="11"/>
        </w:numPr>
      </w:pPr>
      <w:r>
        <w:t>Provide clear reference to service ownership, accountability, r</w:t>
      </w:r>
      <w:r w:rsidR="00871C0D">
        <w:t>oles and/or responsibilities</w:t>
      </w:r>
    </w:p>
    <w:p w:rsidR="00871C0D" w:rsidRDefault="00C50E2E" w:rsidP="00C50E2E">
      <w:pPr>
        <w:pStyle w:val="ListParagraph"/>
        <w:numPr>
          <w:ilvl w:val="0"/>
          <w:numId w:val="11"/>
        </w:numPr>
      </w:pPr>
      <w:r>
        <w:t>Present a clear, concise and measurable description of service provision to th</w:t>
      </w:r>
      <w:r w:rsidR="00871C0D">
        <w:t>e customer</w:t>
      </w:r>
    </w:p>
    <w:p w:rsidR="00C50E2E" w:rsidRPr="00C50E2E" w:rsidRDefault="00C50E2E" w:rsidP="00C50E2E">
      <w:pPr>
        <w:pStyle w:val="ListParagraph"/>
        <w:numPr>
          <w:ilvl w:val="0"/>
          <w:numId w:val="11"/>
        </w:numPr>
      </w:pPr>
      <w:r>
        <w:t>Match perceptions of expected service provision with ac</w:t>
      </w:r>
      <w:r w:rsidR="00871C0D">
        <w:t>tual service support &amp; delivery</w:t>
      </w:r>
    </w:p>
    <w:p w:rsidR="00C50E2E" w:rsidRDefault="00C50E2E" w:rsidP="00C50E2E">
      <w:pPr>
        <w:pStyle w:val="Heading2"/>
      </w:pPr>
      <w:r>
        <w:t>Stakeholders</w:t>
      </w:r>
    </w:p>
    <w:p w:rsidR="00871C0D" w:rsidRDefault="00871C0D" w:rsidP="00871C0D">
      <w:r>
        <w:t>The following Service Provider(s) and Customer(s) will be used as the basis of the Agreement and represent the primary stakeholders associated with this SLA:</w:t>
      </w:r>
    </w:p>
    <w:p w:rsidR="00871C0D" w:rsidRDefault="00871C0D" w:rsidP="00871C0D">
      <w:pPr>
        <w:pStyle w:val="ListParagraph"/>
        <w:numPr>
          <w:ilvl w:val="0"/>
          <w:numId w:val="12"/>
        </w:numPr>
      </w:pPr>
      <w:r>
        <w:t>IT Service Provider(s): The A-Team (“Provider”)</w:t>
      </w:r>
    </w:p>
    <w:p w:rsidR="00871C0D" w:rsidRPr="00871C0D" w:rsidRDefault="00871C0D" w:rsidP="00871C0D">
      <w:pPr>
        <w:pStyle w:val="ListParagraph"/>
        <w:numPr>
          <w:ilvl w:val="0"/>
          <w:numId w:val="12"/>
        </w:numPr>
      </w:pPr>
      <w:r>
        <w:t>IT Customer(s): Example Corporation (“Customer”)</w:t>
      </w:r>
    </w:p>
    <w:p w:rsidR="00C50E2E" w:rsidRDefault="00C50E2E" w:rsidP="00037BFF">
      <w:pPr>
        <w:pStyle w:val="Heading2"/>
      </w:pPr>
      <w:r>
        <w:t>Periodic Review</w:t>
      </w:r>
    </w:p>
    <w:p w:rsidR="00871C0D" w:rsidRDefault="00871C0D" w:rsidP="00871C0D">
      <w:r>
        <w:t xml:space="preserve">This Agreement is valid from the Effective Date outlined herein and is valid until further notice. This Agreement should be reviewed at a minimum twice per fiscal year; however, in lieu of a review during any period specified, the current Agreement will remain in effect. The Business Relationship Manager (“Document Owner”) is responsible for facilitating regular reviews of this document. Contents of this document may be amended as required, provided </w:t>
      </w:r>
      <w:proofErr w:type="gramStart"/>
      <w:r>
        <w:t>mutual agreement</w:t>
      </w:r>
      <w:proofErr w:type="gramEnd"/>
      <w:r>
        <w:t xml:space="preserve"> is obtained from the primary stakeholders and communicated to all affected parties. The Document Owner will incorporate all subsequent revisions and obtain mutual agreements / approvals as required.</w:t>
      </w:r>
    </w:p>
    <w:p w:rsidR="00871C0D" w:rsidRDefault="00871C0D" w:rsidP="00871C0D">
      <w:pPr>
        <w:pStyle w:val="ListParagraph"/>
        <w:numPr>
          <w:ilvl w:val="0"/>
          <w:numId w:val="12"/>
        </w:numPr>
      </w:pPr>
      <w:r>
        <w:t>Business Relationship Manager: The A-Team</w:t>
      </w:r>
    </w:p>
    <w:p w:rsidR="00871C0D" w:rsidRDefault="00871C0D" w:rsidP="00871C0D">
      <w:pPr>
        <w:pStyle w:val="ListParagraph"/>
        <w:numPr>
          <w:ilvl w:val="0"/>
          <w:numId w:val="12"/>
        </w:numPr>
      </w:pPr>
      <w:r>
        <w:t>Review Period: Quarterly (3 months)</w:t>
      </w:r>
    </w:p>
    <w:p w:rsidR="00871C0D" w:rsidRPr="00871C0D" w:rsidRDefault="00871C0D" w:rsidP="00871C0D">
      <w:pPr>
        <w:pStyle w:val="ListParagraph"/>
        <w:numPr>
          <w:ilvl w:val="0"/>
          <w:numId w:val="12"/>
        </w:numPr>
      </w:pPr>
      <w:r>
        <w:t>Next Review Date: 05/15/2017</w:t>
      </w:r>
    </w:p>
    <w:p w:rsidR="00FA2E29" w:rsidRDefault="00FA2E29">
      <w:pPr>
        <w:rPr>
          <w:b/>
          <w:bCs/>
          <w:color w:val="5B9BD5" w:themeColor="accent1"/>
          <w:sz w:val="24"/>
          <w:szCs w:val="24"/>
        </w:rPr>
      </w:pPr>
      <w:r>
        <w:br w:type="page"/>
      </w:r>
    </w:p>
    <w:p w:rsidR="00C50E2E" w:rsidRDefault="00C50E2E" w:rsidP="00037BFF">
      <w:pPr>
        <w:pStyle w:val="Heading2"/>
      </w:pPr>
      <w:r>
        <w:t>Service Agreement</w:t>
      </w:r>
    </w:p>
    <w:p w:rsidR="00871C0D" w:rsidRPr="00871C0D" w:rsidRDefault="00871C0D" w:rsidP="00871C0D">
      <w:r>
        <w:t>The following detailed service parameters are the responsibility of the Service Provider in the ongoing support of this Agreement.</w:t>
      </w:r>
    </w:p>
    <w:p w:rsidR="00C50E2E" w:rsidRDefault="00C50E2E" w:rsidP="00871C0D">
      <w:pPr>
        <w:pStyle w:val="ListParagraph"/>
        <w:numPr>
          <w:ilvl w:val="0"/>
          <w:numId w:val="13"/>
        </w:numPr>
      </w:pPr>
      <w:r>
        <w:t>Service Scope</w:t>
      </w:r>
    </w:p>
    <w:p w:rsidR="00871C0D" w:rsidRDefault="00871C0D" w:rsidP="00871C0D">
      <w:pPr>
        <w:pStyle w:val="ListParagraph"/>
        <w:numPr>
          <w:ilvl w:val="1"/>
          <w:numId w:val="13"/>
        </w:numPr>
      </w:pPr>
      <w:r>
        <w:t>The following services are covered by this Agreement:</w:t>
      </w:r>
    </w:p>
    <w:p w:rsidR="00871C0D" w:rsidRDefault="00871C0D" w:rsidP="00871C0D">
      <w:pPr>
        <w:pStyle w:val="ListParagraph"/>
        <w:numPr>
          <w:ilvl w:val="2"/>
          <w:numId w:val="13"/>
        </w:numPr>
      </w:pPr>
      <w:r>
        <w:t>Voice Mail System development</w:t>
      </w:r>
    </w:p>
    <w:p w:rsidR="00871C0D" w:rsidRDefault="00871C0D" w:rsidP="00871C0D">
      <w:pPr>
        <w:pStyle w:val="ListParagraph"/>
        <w:numPr>
          <w:ilvl w:val="2"/>
          <w:numId w:val="13"/>
        </w:numPr>
      </w:pPr>
      <w:r>
        <w:t>Voice Mail System upgrades</w:t>
      </w:r>
    </w:p>
    <w:p w:rsidR="00871C0D" w:rsidRDefault="00871C0D" w:rsidP="00871C0D">
      <w:pPr>
        <w:pStyle w:val="ListParagraph"/>
        <w:numPr>
          <w:ilvl w:val="2"/>
          <w:numId w:val="13"/>
        </w:numPr>
      </w:pPr>
      <w:r>
        <w:t>Voice Mail System tech support (via remote desktop/VPN; on-site as needed)</w:t>
      </w:r>
    </w:p>
    <w:p w:rsidR="00C50E2E" w:rsidRDefault="00C50E2E" w:rsidP="00871C0D">
      <w:pPr>
        <w:pStyle w:val="ListParagraph"/>
        <w:numPr>
          <w:ilvl w:val="0"/>
          <w:numId w:val="13"/>
        </w:numPr>
      </w:pPr>
      <w:r>
        <w:t>Customer Requirements</w:t>
      </w:r>
    </w:p>
    <w:p w:rsidR="00871C0D" w:rsidRDefault="00871C0D" w:rsidP="00871C0D">
      <w:pPr>
        <w:pStyle w:val="ListParagraph"/>
        <w:numPr>
          <w:ilvl w:val="1"/>
          <w:numId w:val="13"/>
        </w:numPr>
      </w:pPr>
      <w:r>
        <w:t>The Example Corporation’s responsibilities and/or requirements in support of this Agreement include:</w:t>
      </w:r>
    </w:p>
    <w:p w:rsidR="00871C0D" w:rsidRDefault="00871C0D" w:rsidP="00871C0D">
      <w:pPr>
        <w:pStyle w:val="ListParagraph"/>
        <w:numPr>
          <w:ilvl w:val="2"/>
          <w:numId w:val="13"/>
        </w:numPr>
      </w:pPr>
      <w:r>
        <w:t>Payment for all support costs at the agreed interval</w:t>
      </w:r>
    </w:p>
    <w:p w:rsidR="00871C0D" w:rsidRDefault="00871C0D" w:rsidP="00871C0D">
      <w:pPr>
        <w:pStyle w:val="ListParagraph"/>
        <w:numPr>
          <w:ilvl w:val="2"/>
          <w:numId w:val="13"/>
        </w:numPr>
      </w:pPr>
      <w:r>
        <w:t>Reasonable availability of customer representative(s) when resolving a service-related incident or request</w:t>
      </w:r>
    </w:p>
    <w:p w:rsidR="00C50E2E" w:rsidRDefault="00C50E2E" w:rsidP="00871C0D">
      <w:pPr>
        <w:pStyle w:val="ListParagraph"/>
        <w:numPr>
          <w:ilvl w:val="0"/>
          <w:numId w:val="13"/>
        </w:numPr>
      </w:pPr>
      <w:r>
        <w:t>Service Provider Requirements</w:t>
      </w:r>
    </w:p>
    <w:p w:rsidR="00871C0D" w:rsidRDefault="00871C0D" w:rsidP="00871C0D">
      <w:pPr>
        <w:pStyle w:val="ListParagraph"/>
        <w:numPr>
          <w:ilvl w:val="1"/>
          <w:numId w:val="13"/>
        </w:numPr>
      </w:pPr>
      <w:r>
        <w:t>The A-Team’s responsibilities and/or requirements in support of this Agreement include:</w:t>
      </w:r>
    </w:p>
    <w:p w:rsidR="00871C0D" w:rsidRDefault="00871C0D" w:rsidP="00871C0D">
      <w:pPr>
        <w:pStyle w:val="ListParagraph"/>
        <w:numPr>
          <w:ilvl w:val="2"/>
          <w:numId w:val="13"/>
        </w:numPr>
      </w:pPr>
      <w:r>
        <w:t>Meeting responsible times associated with service-related incidents</w:t>
      </w:r>
    </w:p>
    <w:p w:rsidR="00871C0D" w:rsidRDefault="00871C0D" w:rsidP="00871C0D">
      <w:pPr>
        <w:pStyle w:val="ListParagraph"/>
        <w:numPr>
          <w:ilvl w:val="2"/>
          <w:numId w:val="13"/>
        </w:numPr>
      </w:pPr>
      <w:r>
        <w:t>Appropriate notifications to Customer for all scheduled maintenance</w:t>
      </w:r>
    </w:p>
    <w:p w:rsidR="00C50E2E" w:rsidRDefault="00C50E2E" w:rsidP="00871C0D">
      <w:pPr>
        <w:pStyle w:val="ListParagraph"/>
        <w:numPr>
          <w:ilvl w:val="0"/>
          <w:numId w:val="13"/>
        </w:numPr>
      </w:pPr>
      <w:r>
        <w:t>Service Assumptions</w:t>
      </w:r>
    </w:p>
    <w:p w:rsidR="00871C0D" w:rsidRDefault="00871C0D" w:rsidP="00871C0D">
      <w:pPr>
        <w:pStyle w:val="ListParagraph"/>
        <w:numPr>
          <w:ilvl w:val="1"/>
          <w:numId w:val="13"/>
        </w:numPr>
      </w:pPr>
      <w:r>
        <w:t>Assumptions related to in-scope services and/or components include:</w:t>
      </w:r>
    </w:p>
    <w:p w:rsidR="00871C0D" w:rsidRPr="00C50E2E" w:rsidRDefault="00871C0D" w:rsidP="00871C0D">
      <w:pPr>
        <w:pStyle w:val="ListParagraph"/>
        <w:numPr>
          <w:ilvl w:val="2"/>
          <w:numId w:val="13"/>
        </w:numPr>
      </w:pPr>
      <w:r>
        <w:t>Changes to services will be communicated and documented to all stakeholders</w:t>
      </w:r>
    </w:p>
    <w:p w:rsidR="00C50E2E" w:rsidRDefault="00C50E2E" w:rsidP="00037BFF">
      <w:pPr>
        <w:pStyle w:val="Heading2"/>
      </w:pPr>
      <w:r>
        <w:t>Service Management</w:t>
      </w:r>
    </w:p>
    <w:p w:rsidR="00871C0D" w:rsidRPr="00871C0D" w:rsidRDefault="00871C0D" w:rsidP="00871C0D">
      <w:r>
        <w:t xml:space="preserve">Effective support of in-scope services is a result of maintaining consistent service levels. The following sections </w:t>
      </w:r>
      <w:r w:rsidR="00FA2E29">
        <w:t xml:space="preserve">detail </w:t>
      </w:r>
      <w:r>
        <w:t>service availability, monitoring of in-scope services and related components.</w:t>
      </w:r>
    </w:p>
    <w:p w:rsidR="00871C0D" w:rsidRDefault="00C50E2E" w:rsidP="00C50E2E">
      <w:pPr>
        <w:pStyle w:val="ListParagraph"/>
        <w:numPr>
          <w:ilvl w:val="0"/>
          <w:numId w:val="14"/>
        </w:numPr>
      </w:pPr>
      <w:r>
        <w:t>Service Availability</w:t>
      </w:r>
    </w:p>
    <w:p w:rsidR="00871C0D" w:rsidRDefault="00FA2E29" w:rsidP="00871C0D">
      <w:pPr>
        <w:pStyle w:val="ListParagraph"/>
        <w:numPr>
          <w:ilvl w:val="1"/>
          <w:numId w:val="14"/>
        </w:numPr>
      </w:pPr>
      <w:r>
        <w:t>Coverage parameters specific to the service(s) covered in this Agreement are as follows:</w:t>
      </w:r>
    </w:p>
    <w:p w:rsidR="00FA2E29" w:rsidRDefault="00FA2E29" w:rsidP="00FA2E29">
      <w:pPr>
        <w:pStyle w:val="ListParagraph"/>
        <w:numPr>
          <w:ilvl w:val="2"/>
          <w:numId w:val="14"/>
        </w:numPr>
      </w:pPr>
      <w:r>
        <w:t>Telephone support (normal hours): 8:00 AM to 5:00 PM EST, Monday to Friday</w:t>
      </w:r>
    </w:p>
    <w:p w:rsidR="00FA2E29" w:rsidRDefault="00FA2E29" w:rsidP="00FA2E29">
      <w:pPr>
        <w:pStyle w:val="ListParagraph"/>
        <w:numPr>
          <w:ilvl w:val="3"/>
          <w:numId w:val="14"/>
        </w:numPr>
      </w:pPr>
      <w:r>
        <w:t>Emergency calls outside normal business hours will be referred to 24/7 emergency number. Involves additional fees of $25/hour for first hour, $35/hour thereafter</w:t>
      </w:r>
    </w:p>
    <w:p w:rsidR="00FA2E29" w:rsidRDefault="00FA2E29" w:rsidP="00FA2E29">
      <w:pPr>
        <w:pStyle w:val="ListParagraph"/>
        <w:numPr>
          <w:ilvl w:val="2"/>
          <w:numId w:val="14"/>
        </w:numPr>
      </w:pPr>
      <w:r>
        <w:t>E-Mail support: monitored 8:00 AM to 5:00 PM EST, Monday to Friday</w:t>
      </w:r>
    </w:p>
    <w:p w:rsidR="00FA2E29" w:rsidRDefault="00FA2E29" w:rsidP="00FA2E29">
      <w:pPr>
        <w:pStyle w:val="ListParagraph"/>
        <w:numPr>
          <w:ilvl w:val="3"/>
          <w:numId w:val="14"/>
        </w:numPr>
      </w:pPr>
      <w:r>
        <w:t>E-Mails received outside of normal business hours will be replied to in the next business day</w:t>
      </w:r>
    </w:p>
    <w:p w:rsidR="00FA2E29" w:rsidRDefault="00FA2E29" w:rsidP="00FA2E29">
      <w:pPr>
        <w:pStyle w:val="ListParagraph"/>
        <w:numPr>
          <w:ilvl w:val="2"/>
          <w:numId w:val="14"/>
        </w:numPr>
      </w:pPr>
      <w:r>
        <w:t>On-site assistance guaranteed within 48 hours during the business week</w:t>
      </w:r>
    </w:p>
    <w:p w:rsidR="00C50E2E" w:rsidRDefault="00C50E2E" w:rsidP="00C50E2E">
      <w:pPr>
        <w:pStyle w:val="ListParagraph"/>
        <w:numPr>
          <w:ilvl w:val="0"/>
          <w:numId w:val="14"/>
        </w:numPr>
      </w:pPr>
      <w:r>
        <w:t>Service Requests</w:t>
      </w:r>
    </w:p>
    <w:p w:rsidR="00FA2E29" w:rsidRDefault="00FA2E29" w:rsidP="00FA2E29">
      <w:pPr>
        <w:pStyle w:val="ListParagraph"/>
        <w:numPr>
          <w:ilvl w:val="1"/>
          <w:numId w:val="14"/>
        </w:numPr>
      </w:pPr>
      <w:r>
        <w:t>In support of services outlined in this Agreement, the A-Team will respond to service related incidents and/or requests submitted by the Customer in the following time frames:</w:t>
      </w:r>
    </w:p>
    <w:p w:rsidR="00FA2E29" w:rsidRDefault="00FA2E29" w:rsidP="00FA2E29">
      <w:pPr>
        <w:pStyle w:val="ListParagraph"/>
        <w:numPr>
          <w:ilvl w:val="2"/>
          <w:numId w:val="14"/>
        </w:numPr>
      </w:pPr>
      <w:r>
        <w:t>0-8 hours (during business hours) for issues classified as High priority</w:t>
      </w:r>
    </w:p>
    <w:p w:rsidR="00FA2E29" w:rsidRDefault="00FA2E29" w:rsidP="00FA2E29">
      <w:pPr>
        <w:pStyle w:val="ListParagraph"/>
        <w:numPr>
          <w:ilvl w:val="2"/>
          <w:numId w:val="14"/>
        </w:numPr>
      </w:pPr>
      <w:r>
        <w:t>Within 48 hours for issues classified as Medium-to-Low priority</w:t>
      </w:r>
    </w:p>
    <w:p w:rsidR="00D92511" w:rsidRDefault="00FA2E29" w:rsidP="00D92511">
      <w:pPr>
        <w:pStyle w:val="ListParagraph"/>
        <w:numPr>
          <w:ilvl w:val="1"/>
          <w:numId w:val="14"/>
        </w:numPr>
      </w:pPr>
      <w:r>
        <w:t>Remote assistance will be provided in-line with the above timescales dependent on the priority of the support request.</w:t>
      </w:r>
    </w:p>
    <w:p w:rsidR="00D92511" w:rsidRPr="00D92511" w:rsidRDefault="00D92511" w:rsidP="00D92511">
      <w:pPr>
        <w:rPr>
          <w:sz w:val="18"/>
        </w:rPr>
      </w:pPr>
      <w:r w:rsidRPr="00D92511">
        <w:rPr>
          <w:i/>
          <w:sz w:val="18"/>
        </w:rPr>
        <w:t xml:space="preserve">Academic note: referenced service-level agreement template, found in </w:t>
      </w:r>
      <w:hyperlink r:id="rId13" w:history="1">
        <w:r w:rsidRPr="00D92511">
          <w:rPr>
            <w:rStyle w:val="Hyperlink"/>
            <w:i/>
            <w:sz w:val="18"/>
          </w:rPr>
          <w:t>http://www.slatemplate.com/ServiceLevelAgreementTemplate.pdf</w:t>
        </w:r>
      </w:hyperlink>
    </w:p>
    <w:p w:rsidR="004915A2" w:rsidRDefault="004915A2" w:rsidP="004915A2">
      <w:pPr>
        <w:pStyle w:val="Heading1"/>
      </w:pPr>
      <w:r>
        <w:t>Correspondence with our client</w:t>
      </w:r>
    </w:p>
    <w:p w:rsidR="004915A2" w:rsidRPr="004915A2" w:rsidRDefault="004915A2" w:rsidP="004915A2">
      <w:pPr>
        <w:pStyle w:val="Normal-NoParagraphSpace"/>
        <w:rPr>
          <w:rStyle w:val="body-text-content"/>
        </w:rPr>
      </w:pPr>
      <w:r w:rsidRPr="004915A2">
        <w:rPr>
          <w:rStyle w:val="body-text-content"/>
        </w:rPr>
        <w:t>To the A-Team development group:</w:t>
      </w:r>
      <w:r w:rsidRPr="004915A2">
        <w:rPr>
          <w:rStyle w:val="body-text-content"/>
        </w:rPr>
        <w:br/>
      </w:r>
      <w:r w:rsidRPr="004915A2">
        <w:rPr>
          <w:rStyle w:val="body-text-content"/>
        </w:rPr>
        <w:br/>
        <w:t>Thank you for contacting our support team. The responses</w:t>
      </w:r>
      <w:r w:rsidRPr="004915A2">
        <w:rPr>
          <w:rStyle w:val="body-text-content"/>
        </w:rPr>
        <w:br/>
        <w:t>from the project lead are below.</w:t>
      </w:r>
      <w:r w:rsidRPr="004915A2">
        <w:rPr>
          <w:rStyle w:val="body-text-content"/>
        </w:rPr>
        <w:br/>
      </w:r>
      <w:r w:rsidRPr="004915A2">
        <w:rPr>
          <w:rStyle w:val="body-text-content"/>
        </w:rPr>
        <w:br/>
        <w:t>On 4/28/2017 8:52 PM, Sharon Tender wrote:</w:t>
      </w:r>
      <w:r w:rsidRPr="004915A2">
        <w:rPr>
          <w:rStyle w:val="body-text-content"/>
        </w:rPr>
        <w:br/>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Dear Mr. Pollock,</w:t>
      </w:r>
    </w:p>
    <w:p w:rsidR="004915A2" w:rsidRPr="004915A2" w:rsidRDefault="004915A2" w:rsidP="004915A2">
      <w:pPr>
        <w:pStyle w:val="Normal-NoParagraphSpace"/>
        <w:rPr>
          <w:rStyle w:val="body-text-content"/>
        </w:rPr>
      </w:pPr>
      <w:r w:rsidRPr="004915A2">
        <w:rPr>
          <w:rStyle w:val="body-text-content"/>
        </w:rPr>
        <w:t>We are working on a proposal for your Voice Mail System RFP and we have a few questions.</w:t>
      </w:r>
    </w:p>
    <w:p w:rsidR="004915A2" w:rsidRPr="004915A2" w:rsidRDefault="004915A2" w:rsidP="004915A2">
      <w:pPr>
        <w:pStyle w:val="Normal-NoParagraphSpace"/>
        <w:rPr>
          <w:rStyle w:val="body-text-content"/>
        </w:rPr>
      </w:pPr>
      <w:r w:rsidRPr="004915A2">
        <w:rPr>
          <w:rStyle w:val="body-text-content"/>
        </w:rPr>
        <w:t>1. Do you want the Administrators to access the phone system through a UI/portal</w:t>
      </w:r>
    </w:p>
    <w:p w:rsidR="004915A2" w:rsidRPr="004915A2" w:rsidRDefault="004915A2" w:rsidP="004915A2">
      <w:pPr>
        <w:pStyle w:val="Normal-NoParagraphSpace"/>
        <w:rPr>
          <w:rStyle w:val="body-text-content"/>
        </w:rPr>
      </w:pPr>
      <w:r w:rsidRPr="004915A2">
        <w:rPr>
          <w:rStyle w:val="body-text-content"/>
        </w:rPr>
        <w:t>or only through the telephone itself?</w:t>
      </w:r>
    </w:p>
    <w:p w:rsidR="004915A2" w:rsidRPr="004915A2" w:rsidRDefault="004915A2" w:rsidP="004915A2">
      <w:pPr>
        <w:pStyle w:val="Response"/>
        <w:rPr>
          <w:rStyle w:val="body-text-content"/>
        </w:rPr>
      </w:pPr>
      <w:r w:rsidRPr="004915A2">
        <w:rPr>
          <w:rStyle w:val="body-text-content"/>
        </w:rPr>
        <w:t>For highest security, through a UI portal only.</w:t>
      </w:r>
    </w:p>
    <w:p w:rsidR="004915A2" w:rsidRPr="004915A2" w:rsidRDefault="004915A2" w:rsidP="004915A2">
      <w:pPr>
        <w:pStyle w:val="Normal-NoParagraphSpace"/>
        <w:rPr>
          <w:rStyle w:val="body-text-content"/>
        </w:rPr>
      </w:pPr>
      <w:r w:rsidRPr="004915A2">
        <w:rPr>
          <w:rStyle w:val="body-text-content"/>
        </w:rPr>
        <w:t>2. If the Admin have control using a UI/portal, do you want your employees to have</w:t>
      </w:r>
    </w:p>
    <w:p w:rsidR="004915A2" w:rsidRPr="004915A2" w:rsidRDefault="004915A2" w:rsidP="004915A2">
      <w:pPr>
        <w:pStyle w:val="Normal-NoParagraphSpace"/>
        <w:rPr>
          <w:rStyle w:val="body-text-content"/>
        </w:rPr>
      </w:pPr>
      <w:r w:rsidRPr="004915A2">
        <w:rPr>
          <w:rStyle w:val="body-text-content"/>
        </w:rPr>
        <w:t>access to their own voice mail through the UI/portal also?</w:t>
      </w:r>
    </w:p>
    <w:p w:rsidR="004915A2" w:rsidRPr="004915A2" w:rsidRDefault="004915A2" w:rsidP="004915A2">
      <w:pPr>
        <w:pStyle w:val="Response"/>
        <w:rPr>
          <w:rStyle w:val="body-text-content"/>
        </w:rPr>
      </w:pPr>
      <w:r w:rsidRPr="004915A2">
        <w:rPr>
          <w:rStyle w:val="body-text-content"/>
        </w:rPr>
        <w:t>No, regular access should be from a phone only.</w:t>
      </w:r>
    </w:p>
    <w:p w:rsidR="004915A2" w:rsidRPr="004915A2" w:rsidRDefault="004915A2" w:rsidP="004915A2">
      <w:pPr>
        <w:pStyle w:val="Normal-NoParagraphSpace"/>
        <w:rPr>
          <w:rStyle w:val="body-text-content"/>
        </w:rPr>
      </w:pPr>
      <w:r w:rsidRPr="004915A2">
        <w:rPr>
          <w:rStyle w:val="body-text-content"/>
        </w:rPr>
        <w:t>3. Do/will your phones have a digital interface for displaying caller ID?</w:t>
      </w:r>
    </w:p>
    <w:p w:rsidR="004915A2" w:rsidRPr="004915A2" w:rsidRDefault="004915A2" w:rsidP="004915A2">
      <w:pPr>
        <w:pStyle w:val="Response"/>
        <w:rPr>
          <w:rStyle w:val="body-text-content"/>
        </w:rPr>
      </w:pPr>
      <w:r w:rsidRPr="004915A2">
        <w:rPr>
          <w:rStyle w:val="body-text-content"/>
        </w:rPr>
        <w:t>Yes.</w:t>
      </w:r>
    </w:p>
    <w:p w:rsidR="004915A2" w:rsidRPr="004915A2" w:rsidRDefault="004915A2" w:rsidP="004915A2">
      <w:pPr>
        <w:pStyle w:val="Normal-NoParagraphSpace"/>
        <w:rPr>
          <w:rStyle w:val="body-text-content"/>
        </w:rPr>
      </w:pPr>
      <w:r w:rsidRPr="004915A2">
        <w:rPr>
          <w:rStyle w:val="body-text-content"/>
        </w:rPr>
        <w:t>4. Will the users b</w:t>
      </w:r>
      <w:r w:rsidR="007A1276">
        <w:rPr>
          <w:rStyle w:val="body-text-content"/>
        </w:rPr>
        <w:t>e expected to change their pass</w:t>
      </w:r>
      <w:r w:rsidRPr="004915A2">
        <w:rPr>
          <w:rStyle w:val="body-text-content"/>
        </w:rPr>
        <w:t>code on a regular basis?</w:t>
      </w:r>
    </w:p>
    <w:p w:rsidR="004915A2" w:rsidRPr="004915A2" w:rsidRDefault="004915A2" w:rsidP="004915A2">
      <w:pPr>
        <w:pStyle w:val="Response"/>
        <w:rPr>
          <w:rStyle w:val="body-text-content"/>
        </w:rPr>
      </w:pPr>
      <w:r w:rsidRPr="004915A2">
        <w:rPr>
          <w:rStyle w:val="body-text-content"/>
        </w:rPr>
        <w:t>Passwords should be check for poor quality and not allow at all if they</w:t>
      </w:r>
      <w:r w:rsidR="00CD464F">
        <w:rPr>
          <w:rStyle w:val="body-text-content"/>
        </w:rPr>
        <w:t xml:space="preserve"> </w:t>
      </w:r>
      <w:r w:rsidRPr="004915A2">
        <w:rPr>
          <w:rStyle w:val="body-text-content"/>
        </w:rPr>
        <w:t>fail a check. After that, there is no reason to expire passwords. In fact,</w:t>
      </w:r>
      <w:r w:rsidR="00CD464F">
        <w:rPr>
          <w:rStyle w:val="body-text-content"/>
        </w:rPr>
        <w:t xml:space="preserve"> </w:t>
      </w:r>
      <w:r w:rsidRPr="004915A2">
        <w:rPr>
          <w:rStyle w:val="body-text-content"/>
        </w:rPr>
        <w:t>current U.S. NIST standards recommend not expiring passwords. Yes, users</w:t>
      </w:r>
      <w:r w:rsidR="00CD464F">
        <w:rPr>
          <w:rStyle w:val="body-text-content"/>
        </w:rPr>
        <w:t xml:space="preserve"> </w:t>
      </w:r>
      <w:r w:rsidRPr="004915A2">
        <w:rPr>
          <w:rStyle w:val="body-text-content"/>
        </w:rPr>
        <w:t xml:space="preserve">can select their own passwords </w:t>
      </w:r>
      <w:proofErr w:type="gramStart"/>
      <w:r w:rsidRPr="004915A2">
        <w:rPr>
          <w:rStyle w:val="body-text-content"/>
        </w:rPr>
        <w:t>as long as</w:t>
      </w:r>
      <w:proofErr w:type="gramEnd"/>
      <w:r w:rsidRPr="004915A2">
        <w:rPr>
          <w:rStyle w:val="body-text-content"/>
        </w:rPr>
        <w:t xml:space="preserve"> they pass the checks. Specific checks</w:t>
      </w:r>
      <w:r w:rsidR="00CD464F">
        <w:rPr>
          <w:rStyle w:val="body-text-content"/>
        </w:rPr>
        <w:t xml:space="preserve"> </w:t>
      </w:r>
      <w:r w:rsidRPr="004915A2">
        <w:rPr>
          <w:rStyle w:val="body-text-content"/>
        </w:rPr>
        <w:t>are likely to change over time, so these must be updatable without recompiling</w:t>
      </w:r>
      <w:r w:rsidR="00CD464F">
        <w:rPr>
          <w:rStyle w:val="body-text-content"/>
        </w:rPr>
        <w:t xml:space="preserve"> </w:t>
      </w:r>
      <w:r w:rsidRPr="004915A2">
        <w:rPr>
          <w:rStyle w:val="body-text-content"/>
        </w:rPr>
        <w:t>the system.</w:t>
      </w:r>
    </w:p>
    <w:p w:rsidR="004915A2" w:rsidRDefault="004915A2" w:rsidP="004915A2">
      <w:pPr>
        <w:pStyle w:val="Normal-NoParagraphSpace"/>
        <w:rPr>
          <w:rStyle w:val="body-text-content"/>
        </w:rPr>
      </w:pPr>
      <w:r w:rsidRPr="004915A2">
        <w:rPr>
          <w:rStyle w:val="body-text-content"/>
        </w:rPr>
        <w:t>5. What level of security are you requiring?</w:t>
      </w:r>
    </w:p>
    <w:p w:rsidR="004915A2" w:rsidRPr="004915A2" w:rsidRDefault="004915A2" w:rsidP="00CD464F">
      <w:pPr>
        <w:pStyle w:val="Response"/>
        <w:rPr>
          <w:rStyle w:val="body-text-content"/>
        </w:rPr>
      </w:pPr>
      <w:r w:rsidRPr="004915A2">
        <w:rPr>
          <w:rStyle w:val="body-text-content"/>
        </w:rPr>
        <w:t>The messages should be protected to the full extent required by law.</w:t>
      </w:r>
      <w:r w:rsidR="00CD464F">
        <w:rPr>
          <w:rStyle w:val="body-text-content"/>
        </w:rPr>
        <w:t xml:space="preserve"> </w:t>
      </w:r>
      <w:r w:rsidRPr="004915A2">
        <w:rPr>
          <w:rStyle w:val="body-text-content"/>
        </w:rPr>
        <w:t>We need to meet U.S. and state law on this.</w:t>
      </w:r>
    </w:p>
    <w:p w:rsidR="00CD464F" w:rsidRDefault="004915A2" w:rsidP="00CD464F">
      <w:pPr>
        <w:pStyle w:val="Normal-NoParagraphSpace"/>
        <w:rPr>
          <w:rStyle w:val="body-text-content"/>
        </w:rPr>
      </w:pPr>
      <w:r w:rsidRPr="004915A2">
        <w:rPr>
          <w:rStyle w:val="body-text-content"/>
        </w:rPr>
        <w:t>6. Will the default greeting message need to be in a language other than English?</w:t>
      </w:r>
    </w:p>
    <w:p w:rsidR="004915A2" w:rsidRPr="004915A2" w:rsidRDefault="004915A2" w:rsidP="00CD464F">
      <w:pPr>
        <w:pStyle w:val="Response"/>
        <w:rPr>
          <w:rStyle w:val="body-text-content"/>
        </w:rPr>
      </w:pPr>
      <w:r w:rsidRPr="004915A2">
        <w:rPr>
          <w:rStyle w:val="body-text-content"/>
        </w:rPr>
        <w:t>Good question! But this location of Example Corp. is only local, and</w:t>
      </w:r>
      <w:r w:rsidR="00CD464F">
        <w:rPr>
          <w:rStyle w:val="body-text-content"/>
        </w:rPr>
        <w:t xml:space="preserve"> </w:t>
      </w:r>
      <w:r w:rsidRPr="004915A2">
        <w:rPr>
          <w:rStyle w:val="body-text-content"/>
        </w:rPr>
        <w:t>English only is fine. Out of curiosity, what would be the cost</w:t>
      </w:r>
      <w:r w:rsidR="00CD464F">
        <w:rPr>
          <w:rStyle w:val="body-text-content"/>
        </w:rPr>
        <w:t xml:space="preserve"> </w:t>
      </w:r>
      <w:r w:rsidRPr="004915A2">
        <w:rPr>
          <w:rStyle w:val="body-text-content"/>
        </w:rPr>
        <w:t>of having one or two additional languages available?</w:t>
      </w:r>
    </w:p>
    <w:p w:rsidR="004915A2" w:rsidRPr="004915A2" w:rsidRDefault="004915A2" w:rsidP="004915A2">
      <w:pPr>
        <w:pStyle w:val="Normal-NoParagraphSpace"/>
        <w:rPr>
          <w:rStyle w:val="body-text-content"/>
        </w:rPr>
      </w:pPr>
      <w:r w:rsidRPr="004915A2">
        <w:rPr>
          <w:rStyle w:val="body-text-content"/>
        </w:rPr>
        <w:t>7. What kind of options do you want the callers to have?</w:t>
      </w:r>
    </w:p>
    <w:p w:rsidR="004915A2" w:rsidRPr="004915A2" w:rsidRDefault="004915A2" w:rsidP="004915A2">
      <w:pPr>
        <w:pStyle w:val="Normal-NoParagraphSpace"/>
        <w:rPr>
          <w:rStyle w:val="body-text-content"/>
        </w:rPr>
      </w:pPr>
      <w:r w:rsidRPr="004915A2">
        <w:rPr>
          <w:rStyle w:val="body-text-content"/>
        </w:rPr>
        <w:t>a) ability to play-back the message they left</w:t>
      </w:r>
    </w:p>
    <w:p w:rsidR="004915A2" w:rsidRPr="004915A2" w:rsidRDefault="004915A2" w:rsidP="004915A2">
      <w:pPr>
        <w:pStyle w:val="Normal-NoParagraphSpace"/>
        <w:rPr>
          <w:rStyle w:val="body-text-content"/>
        </w:rPr>
      </w:pPr>
      <w:r w:rsidRPr="004915A2">
        <w:rPr>
          <w:rStyle w:val="body-text-content"/>
        </w:rPr>
        <w:t>b) ability to re-record a message</w:t>
      </w:r>
    </w:p>
    <w:p w:rsidR="004915A2" w:rsidRPr="004915A2" w:rsidRDefault="004915A2" w:rsidP="004915A2">
      <w:pPr>
        <w:pStyle w:val="Normal-NoParagraphSpace"/>
        <w:rPr>
          <w:rStyle w:val="body-text-content"/>
        </w:rPr>
      </w:pPr>
      <w:r w:rsidRPr="004915A2">
        <w:rPr>
          <w:rStyle w:val="body-text-content"/>
        </w:rPr>
        <w:t>c) ability to delete and end call without leaving a message</w:t>
      </w:r>
    </w:p>
    <w:p w:rsidR="004915A2" w:rsidRPr="004915A2" w:rsidRDefault="004915A2" w:rsidP="004915A2">
      <w:pPr>
        <w:pStyle w:val="Normal-NoParagraphSpace"/>
        <w:rPr>
          <w:rStyle w:val="body-text-content"/>
        </w:rPr>
      </w:pPr>
      <w:r w:rsidRPr="004915A2">
        <w:rPr>
          <w:rStyle w:val="body-text-content"/>
        </w:rPr>
        <w:t>d) ability to input another extension to be re-directed to another voice mail</w:t>
      </w:r>
    </w:p>
    <w:p w:rsidR="004915A2" w:rsidRPr="004915A2" w:rsidRDefault="004915A2" w:rsidP="004915A2">
      <w:pPr>
        <w:pStyle w:val="Normal-NoParagraphSpace"/>
        <w:rPr>
          <w:rStyle w:val="body-text-content"/>
        </w:rPr>
      </w:pPr>
      <w:r w:rsidRPr="004915A2">
        <w:rPr>
          <w:rStyle w:val="body-text-content"/>
        </w:rPr>
        <w:t>e) ability to send a text message (then re-directed and emailed to employee)</w:t>
      </w:r>
    </w:p>
    <w:p w:rsidR="004915A2" w:rsidRPr="004915A2" w:rsidRDefault="004915A2" w:rsidP="004915A2">
      <w:pPr>
        <w:pStyle w:val="Normal-NoParagraphSpace"/>
        <w:rPr>
          <w:rStyle w:val="body-text-content"/>
        </w:rPr>
      </w:pPr>
      <w:r w:rsidRPr="004915A2">
        <w:rPr>
          <w:rStyle w:val="body-text-content"/>
        </w:rPr>
        <w:t>f) ability to use Teletype for the hearing impaired</w:t>
      </w:r>
    </w:p>
    <w:p w:rsidR="00CD464F" w:rsidRDefault="004915A2" w:rsidP="00CD464F">
      <w:pPr>
        <w:pStyle w:val="Response"/>
        <w:rPr>
          <w:rStyle w:val="body-text-content"/>
        </w:rPr>
      </w:pPr>
      <w:r w:rsidRPr="004915A2">
        <w:rPr>
          <w:rStyle w:val="body-text-content"/>
        </w:rPr>
        <w:t xml:space="preserve">All </w:t>
      </w:r>
      <w:proofErr w:type="gramStart"/>
      <w:r w:rsidRPr="004915A2">
        <w:rPr>
          <w:rStyle w:val="body-text-content"/>
        </w:rPr>
        <w:t>those sound</w:t>
      </w:r>
      <w:proofErr w:type="gramEnd"/>
      <w:r w:rsidRPr="004915A2">
        <w:rPr>
          <w:rStyle w:val="body-text-content"/>
        </w:rPr>
        <w:t xml:space="preserve"> worth-while. Please make a proposes which includes</w:t>
      </w:r>
      <w:r w:rsidR="00CD464F">
        <w:rPr>
          <w:rStyle w:val="body-text-content"/>
        </w:rPr>
        <w:t xml:space="preserve"> prices for these options.</w:t>
      </w:r>
    </w:p>
    <w:p w:rsidR="004915A2" w:rsidRPr="004915A2" w:rsidRDefault="004915A2" w:rsidP="00CD464F">
      <w:pPr>
        <w:pStyle w:val="Normal-NoParagraphSpace"/>
        <w:rPr>
          <w:rStyle w:val="body-text-content"/>
        </w:rPr>
      </w:pPr>
      <w:r w:rsidRPr="004915A2">
        <w:rPr>
          <w:rStyle w:val="body-text-content"/>
        </w:rPr>
        <w:t>8. How long do you wish to archive voice mails?</w:t>
      </w:r>
    </w:p>
    <w:p w:rsidR="004915A2" w:rsidRPr="004915A2" w:rsidRDefault="004915A2" w:rsidP="00CD464F">
      <w:pPr>
        <w:pStyle w:val="Response"/>
        <w:tabs>
          <w:tab w:val="left" w:pos="7462"/>
        </w:tabs>
        <w:rPr>
          <w:rStyle w:val="body-text-content"/>
        </w:rPr>
      </w:pPr>
      <w:r w:rsidRPr="004915A2">
        <w:rPr>
          <w:rStyle w:val="body-text-content"/>
        </w:rPr>
        <w:t>We have deferred this question to our attorney, since we are unsure of</w:t>
      </w:r>
      <w:r w:rsidR="00CD464F">
        <w:rPr>
          <w:rStyle w:val="body-text-content"/>
        </w:rPr>
        <w:t xml:space="preserve"> </w:t>
      </w:r>
      <w:r w:rsidRPr="004915A2">
        <w:rPr>
          <w:rStyle w:val="body-text-content"/>
        </w:rPr>
        <w:t>the legal requirements. For now, assume all messages must be archived,</w:t>
      </w:r>
      <w:r w:rsidR="00CD464F">
        <w:rPr>
          <w:rStyle w:val="body-text-content"/>
        </w:rPr>
        <w:t xml:space="preserve"> </w:t>
      </w:r>
      <w:r w:rsidRPr="004915A2">
        <w:rPr>
          <w:rStyle w:val="body-text-content"/>
        </w:rPr>
        <w:t xml:space="preserve">even if deleted, for a </w:t>
      </w:r>
      <w:proofErr w:type="gramStart"/>
      <w:r w:rsidRPr="004915A2">
        <w:rPr>
          <w:rStyle w:val="body-text-content"/>
        </w:rPr>
        <w:t>period of time</w:t>
      </w:r>
      <w:proofErr w:type="gramEnd"/>
      <w:r w:rsidRPr="004915A2">
        <w:rPr>
          <w:rStyle w:val="body-text-content"/>
        </w:rPr>
        <w:t xml:space="preserve"> determined by the administrator.</w:t>
      </w:r>
      <w:r w:rsidR="00CD464F">
        <w:rPr>
          <w:rStyle w:val="body-text-content"/>
        </w:rPr>
        <w:t xml:space="preserve"> </w:t>
      </w:r>
    </w:p>
    <w:p w:rsidR="004915A2" w:rsidRPr="004915A2" w:rsidRDefault="004915A2" w:rsidP="004915A2">
      <w:pPr>
        <w:pStyle w:val="Normal-NoParagraphSpace"/>
        <w:rPr>
          <w:rStyle w:val="body-text-content"/>
        </w:rPr>
      </w:pPr>
      <w:r w:rsidRPr="004915A2">
        <w:rPr>
          <w:rStyle w:val="body-text-content"/>
        </w:rPr>
        <w:t xml:space="preserve">9. What is the maximum </w:t>
      </w:r>
      <w:proofErr w:type="gramStart"/>
      <w:r w:rsidRPr="004915A2">
        <w:rPr>
          <w:rStyle w:val="body-text-content"/>
        </w:rPr>
        <w:t>amount</w:t>
      </w:r>
      <w:proofErr w:type="gramEnd"/>
      <w:r w:rsidRPr="004915A2">
        <w:rPr>
          <w:rStyle w:val="body-text-content"/>
        </w:rPr>
        <w:t xml:space="preserve"> of messages that can be saved per user?</w:t>
      </w:r>
    </w:p>
    <w:p w:rsidR="004915A2" w:rsidRPr="004915A2" w:rsidRDefault="004915A2" w:rsidP="004915A2">
      <w:pPr>
        <w:pStyle w:val="Response"/>
        <w:rPr>
          <w:rStyle w:val="body-text-content"/>
        </w:rPr>
      </w:pPr>
      <w:r w:rsidRPr="004915A2">
        <w:rPr>
          <w:rStyle w:val="body-text-content"/>
        </w:rPr>
        <w:t>In a user's inbox, 30-50 should be fine. If it makes a difference in</w:t>
      </w:r>
      <w:r w:rsidR="00CD464F">
        <w:rPr>
          <w:rStyle w:val="body-text-content"/>
        </w:rPr>
        <w:t xml:space="preserve"> </w:t>
      </w:r>
      <w:r w:rsidRPr="004915A2">
        <w:rPr>
          <w:rStyle w:val="body-text-content"/>
        </w:rPr>
        <w:t>your price, we could live with fewer.</w:t>
      </w:r>
      <w:r w:rsidR="00CD464F">
        <w:rPr>
          <w:rStyle w:val="body-text-content"/>
        </w:rPr>
        <w:t xml:space="preserve">  </w:t>
      </w:r>
      <w:r w:rsidRPr="004915A2">
        <w:rPr>
          <w:rStyle w:val="body-text-content"/>
        </w:rPr>
        <w:t>Additionally, messages need to be archived. Storage will be needed.</w:t>
      </w:r>
      <w:r w:rsidR="00CD464F">
        <w:rPr>
          <w:rStyle w:val="body-text-content"/>
        </w:rPr>
        <w:t xml:space="preserve"> </w:t>
      </w:r>
      <w:r w:rsidRPr="004915A2">
        <w:rPr>
          <w:rStyle w:val="body-text-content"/>
        </w:rPr>
        <w:t>Our support team estimates out employees receive an average of 0-3 messages a</w:t>
      </w:r>
      <w:r w:rsidR="00CD464F">
        <w:rPr>
          <w:rStyle w:val="body-text-content"/>
        </w:rPr>
        <w:t xml:space="preserve"> </w:t>
      </w:r>
      <w:r w:rsidRPr="004915A2">
        <w:rPr>
          <w:rStyle w:val="body-text-content"/>
        </w:rPr>
        <w:t>day. Legal requirements will dictate the retention period, so assuming</w:t>
      </w:r>
      <w:r w:rsidR="00CD464F">
        <w:rPr>
          <w:rStyle w:val="body-text-content"/>
        </w:rPr>
        <w:t xml:space="preserve"> </w:t>
      </w:r>
      <w:r w:rsidRPr="004915A2">
        <w:rPr>
          <w:rStyle w:val="body-text-content"/>
        </w:rPr>
        <w:t>a year retention with no deletions, about 1,000 message per person.</w:t>
      </w:r>
      <w:r w:rsidR="00CD464F">
        <w:rPr>
          <w:rStyle w:val="body-text-content"/>
        </w:rPr>
        <w:t xml:space="preserve"> </w:t>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Thank you for your input.</w:t>
      </w:r>
    </w:p>
    <w:p w:rsidR="004915A2" w:rsidRPr="004915A2" w:rsidRDefault="004915A2" w:rsidP="004915A2">
      <w:pPr>
        <w:pStyle w:val="Normal-NoParagraphSpace"/>
        <w:rPr>
          <w:rStyle w:val="body-text-content"/>
        </w:rPr>
      </w:pPr>
      <w:r w:rsidRPr="004915A2">
        <w:rPr>
          <w:rStyle w:val="body-text-content"/>
        </w:rPr>
        <w:t>Sincerely,</w:t>
      </w:r>
    </w:p>
    <w:p w:rsidR="004915A2" w:rsidRPr="004915A2" w:rsidRDefault="004915A2" w:rsidP="004915A2">
      <w:pPr>
        <w:pStyle w:val="Normal-NoParagraphSpace"/>
        <w:rPr>
          <w:rStyle w:val="body-text-content"/>
        </w:rPr>
      </w:pPr>
      <w:r w:rsidRPr="004915A2">
        <w:rPr>
          <w:rStyle w:val="body-text-content"/>
        </w:rPr>
        <w:t>Sharon Tender</w:t>
      </w:r>
    </w:p>
    <w:p w:rsidR="004915A2" w:rsidRPr="004915A2" w:rsidRDefault="004915A2" w:rsidP="004915A2">
      <w:pPr>
        <w:pStyle w:val="Normal-NoParagraphSpace"/>
        <w:rPr>
          <w:rStyle w:val="body-text-content"/>
        </w:rPr>
      </w:pPr>
      <w:r w:rsidRPr="004915A2">
        <w:rPr>
          <w:rStyle w:val="body-text-content"/>
        </w:rPr>
        <w:br/>
        <w:t>Thank you for your interest. We look forward to receiving your</w:t>
      </w:r>
      <w:r w:rsidRPr="004915A2">
        <w:rPr>
          <w:rStyle w:val="body-text-content"/>
        </w:rPr>
        <w:br/>
        <w:t>proposal.</w:t>
      </w:r>
      <w:r w:rsidRPr="004915A2">
        <w:rPr>
          <w:rStyle w:val="body-text-content"/>
        </w:rPr>
        <w:br/>
      </w:r>
      <w:r w:rsidRPr="004915A2">
        <w:rPr>
          <w:rStyle w:val="body-text-content"/>
        </w:rPr>
        <w:br/>
        <w:t>--</w:t>
      </w:r>
      <w:r w:rsidRPr="004915A2">
        <w:rPr>
          <w:rStyle w:val="body-text-content"/>
        </w:rPr>
        <w:br/>
        <w:t>Wayne Pollock, VP marketing</w:t>
      </w:r>
      <w:r w:rsidRPr="004915A2">
        <w:rPr>
          <w:rStyle w:val="body-text-content"/>
        </w:rPr>
        <w:br/>
        <w:t>Example Corp.</w:t>
      </w:r>
      <w:r w:rsidRPr="004915A2">
        <w:rPr>
          <w:rStyle w:val="body-text-content"/>
        </w:rPr>
        <w:br/>
        <w:t>Tampa Florida USA</w:t>
      </w:r>
      <w:r w:rsidRPr="004915A2">
        <w:rPr>
          <w:rStyle w:val="body-text-content"/>
        </w:rPr>
        <w:br/>
      </w:r>
    </w:p>
    <w:p w:rsidR="00FA6059" w:rsidRDefault="00FA6059">
      <w:r>
        <w:br w:type="page"/>
      </w:r>
    </w:p>
    <w:p w:rsidR="00D02CFB" w:rsidRDefault="00FA6059" w:rsidP="00FA6059">
      <w:pPr>
        <w:pStyle w:val="Heading1"/>
      </w:pPr>
      <w:r>
        <w:t>Appendix A: Use-Case scenerios</w:t>
      </w:r>
    </w:p>
    <w:p w:rsidR="007773A3" w:rsidRDefault="007773A3" w:rsidP="007773A3">
      <w:pPr>
        <w:pStyle w:val="Heading2"/>
      </w:pPr>
      <w:r>
        <w:t xml:space="preserve">Use Case - </w:t>
      </w:r>
      <w:r w:rsidRPr="007773A3">
        <w:t>Administrator</w:t>
      </w:r>
    </w:p>
    <w:p w:rsidR="007773A3" w:rsidRDefault="007773A3" w:rsidP="007773A3">
      <w:pPr>
        <w:pStyle w:val="Heading3"/>
      </w:pPr>
      <w:r>
        <w:t>Administrator Use Triggers</w:t>
      </w:r>
    </w:p>
    <w:p w:rsidR="007773A3" w:rsidRDefault="007773A3" w:rsidP="007773A3">
      <w:pPr>
        <w:pStyle w:val="ListBullet"/>
        <w:tabs>
          <w:tab w:val="left" w:pos="720"/>
          <w:tab w:val="left" w:pos="1080"/>
        </w:tabs>
        <w:spacing w:after="0"/>
      </w:pPr>
      <w:r>
        <w:t>Need to Delete voicemail box</w:t>
      </w:r>
    </w:p>
    <w:p w:rsidR="007773A3" w:rsidRDefault="007773A3" w:rsidP="007773A3">
      <w:pPr>
        <w:pStyle w:val="ListBullet"/>
        <w:tabs>
          <w:tab w:val="left" w:pos="720"/>
          <w:tab w:val="left" w:pos="1080"/>
        </w:tabs>
        <w:spacing w:after="0"/>
      </w:pPr>
      <w:r>
        <w:t>Need to Create a voicemail box</w:t>
      </w:r>
    </w:p>
    <w:p w:rsidR="007773A3" w:rsidRDefault="007773A3" w:rsidP="007773A3">
      <w:pPr>
        <w:pStyle w:val="ListBullet"/>
        <w:tabs>
          <w:tab w:val="left" w:pos="720"/>
          <w:tab w:val="left" w:pos="1080"/>
        </w:tabs>
        <w:spacing w:after="0"/>
      </w:pPr>
      <w:r>
        <w:t>Need to Create a passcode</w:t>
      </w:r>
    </w:p>
    <w:p w:rsidR="007773A3" w:rsidRDefault="007773A3" w:rsidP="007773A3">
      <w:pPr>
        <w:pStyle w:val="ListBullet"/>
        <w:tabs>
          <w:tab w:val="left" w:pos="720"/>
          <w:tab w:val="left" w:pos="1080"/>
        </w:tabs>
        <w:spacing w:after="0"/>
      </w:pPr>
      <w:r>
        <w:t>Need to Change/Reset a passcode</w:t>
      </w:r>
    </w:p>
    <w:p w:rsidR="007773A3" w:rsidRDefault="007773A3" w:rsidP="007773A3">
      <w:pPr>
        <w:pStyle w:val="ListBullet"/>
        <w:tabs>
          <w:tab w:val="left" w:pos="720"/>
          <w:tab w:val="left" w:pos="1080"/>
        </w:tabs>
        <w:spacing w:after="0"/>
      </w:pPr>
      <w:r>
        <w:t>Need to Access a voicemail box</w:t>
      </w:r>
    </w:p>
    <w:p w:rsidR="007773A3" w:rsidRPr="0071582D" w:rsidRDefault="007773A3" w:rsidP="007773A3">
      <w:pPr>
        <w:pStyle w:val="ListBullet"/>
        <w:tabs>
          <w:tab w:val="left" w:pos="720"/>
          <w:tab w:val="left" w:pos="1080"/>
        </w:tabs>
        <w:spacing w:after="0"/>
      </w:pPr>
      <w:r>
        <w:t>Need to Forward a voicemail box</w:t>
      </w:r>
    </w:p>
    <w:p w:rsidR="007773A3" w:rsidRDefault="007773A3" w:rsidP="007773A3">
      <w:pPr>
        <w:pStyle w:val="Heading3"/>
      </w:pPr>
      <w:r>
        <w:t>Pre-Conditions</w:t>
      </w:r>
    </w:p>
    <w:p w:rsidR="007773A3" w:rsidRDefault="007773A3" w:rsidP="007773A3">
      <w:pPr>
        <w:pStyle w:val="ListBullet"/>
        <w:tabs>
          <w:tab w:val="left" w:pos="720"/>
          <w:tab w:val="left" w:pos="1080"/>
        </w:tabs>
        <w:spacing w:after="0"/>
      </w:pPr>
      <w:r>
        <w:t xml:space="preserve">Must have administrative rights </w:t>
      </w:r>
    </w:p>
    <w:p w:rsidR="007773A3" w:rsidRDefault="007773A3" w:rsidP="007773A3">
      <w:pPr>
        <w:pStyle w:val="ListBullet"/>
        <w:tabs>
          <w:tab w:val="left" w:pos="720"/>
          <w:tab w:val="left" w:pos="1080"/>
        </w:tabs>
        <w:spacing w:after="0"/>
      </w:pPr>
      <w:r>
        <w:t>Needs a pass</w:t>
      </w:r>
      <w:r w:rsidR="007A1276">
        <w:t>code</w:t>
      </w:r>
    </w:p>
    <w:p w:rsidR="007773A3" w:rsidRPr="0071582D" w:rsidRDefault="007773A3" w:rsidP="007773A3">
      <w:pPr>
        <w:pStyle w:val="ListBullet"/>
        <w:tabs>
          <w:tab w:val="left" w:pos="720"/>
          <w:tab w:val="left" w:pos="1080"/>
        </w:tabs>
        <w:spacing w:after="0"/>
      </w:pPr>
      <w:r>
        <w:t>Must use UI/Portal</w:t>
      </w:r>
    </w:p>
    <w:p w:rsidR="007773A3" w:rsidRDefault="007773A3" w:rsidP="007773A3">
      <w:pPr>
        <w:pStyle w:val="Heading3"/>
      </w:pPr>
      <w:r>
        <w:t>Post-Conditions</w:t>
      </w:r>
    </w:p>
    <w:p w:rsidR="007773A3" w:rsidRDefault="007773A3" w:rsidP="007773A3">
      <w:pPr>
        <w:pStyle w:val="ListBullet"/>
        <w:tabs>
          <w:tab w:val="left" w:pos="720"/>
          <w:tab w:val="left" w:pos="1080"/>
        </w:tabs>
        <w:spacing w:after="0"/>
      </w:pPr>
      <w:r>
        <w:t>Changes must be persistent</w:t>
      </w:r>
    </w:p>
    <w:p w:rsidR="007773A3" w:rsidRDefault="007773A3" w:rsidP="007773A3">
      <w:pPr>
        <w:pStyle w:val="Heading3"/>
      </w:pPr>
      <w:r>
        <w:t>Normal Flow for Admin</w:t>
      </w:r>
    </w:p>
    <w:p w:rsidR="007773A3" w:rsidRDefault="007773A3" w:rsidP="007773A3">
      <w:pPr>
        <w:pStyle w:val="ListNumbered"/>
      </w:pPr>
      <w:r>
        <w:t>Navigates to portal t</w:t>
      </w:r>
      <w:bookmarkStart w:id="0" w:name="_GoBack"/>
      <w:bookmarkEnd w:id="0"/>
      <w:r>
        <w:t>hrough browser window</w:t>
      </w:r>
    </w:p>
    <w:p w:rsidR="007773A3" w:rsidRDefault="007773A3" w:rsidP="007773A3">
      <w:pPr>
        <w:pStyle w:val="ListNumbered"/>
      </w:pPr>
      <w:r>
        <w:t>Logs into portal with Admin credentials</w:t>
      </w:r>
      <w:r w:rsidR="007A1276">
        <w:t>/password</w:t>
      </w:r>
    </w:p>
    <w:p w:rsidR="007773A3" w:rsidRDefault="007773A3" w:rsidP="007773A3">
      <w:pPr>
        <w:pStyle w:val="ListNumbered"/>
      </w:pPr>
      <w:r>
        <w:t>System verifies access</w:t>
      </w:r>
    </w:p>
    <w:p w:rsidR="007773A3" w:rsidRDefault="007773A3" w:rsidP="007773A3">
      <w:pPr>
        <w:pStyle w:val="ListNumbered"/>
      </w:pPr>
      <w:r>
        <w:t>Admin updates voice mail system</w:t>
      </w:r>
    </w:p>
    <w:p w:rsidR="007773A3" w:rsidRDefault="007773A3" w:rsidP="007773A3">
      <w:pPr>
        <w:pStyle w:val="ListNumbered"/>
        <w:numPr>
          <w:ilvl w:val="1"/>
          <w:numId w:val="5"/>
        </w:numPr>
      </w:pPr>
      <w:r>
        <w:t>Create passcode for new employee</w:t>
      </w:r>
    </w:p>
    <w:p w:rsidR="007773A3" w:rsidRDefault="007773A3" w:rsidP="007773A3">
      <w:pPr>
        <w:pStyle w:val="ListNumbered"/>
        <w:numPr>
          <w:ilvl w:val="1"/>
          <w:numId w:val="5"/>
        </w:numPr>
      </w:pPr>
      <w:r>
        <w:t>Delete voice mail box for old employee</w:t>
      </w:r>
    </w:p>
    <w:p w:rsidR="007773A3" w:rsidRDefault="007773A3" w:rsidP="007773A3">
      <w:pPr>
        <w:pStyle w:val="ListNumbered"/>
        <w:numPr>
          <w:ilvl w:val="2"/>
          <w:numId w:val="5"/>
        </w:numPr>
      </w:pPr>
      <w:r>
        <w:t>Listens to old employee messages to determine if it needs forwarding or archived</w:t>
      </w:r>
    </w:p>
    <w:p w:rsidR="007773A3" w:rsidRDefault="007773A3" w:rsidP="007773A3">
      <w:pPr>
        <w:pStyle w:val="ListNumbered"/>
        <w:numPr>
          <w:ilvl w:val="2"/>
          <w:numId w:val="5"/>
        </w:numPr>
      </w:pPr>
      <w:r>
        <w:t>Forward old employee messages to another employee</w:t>
      </w:r>
    </w:p>
    <w:p w:rsidR="007773A3" w:rsidRDefault="007773A3" w:rsidP="007773A3">
      <w:pPr>
        <w:pStyle w:val="ListNumbered"/>
        <w:numPr>
          <w:ilvl w:val="2"/>
          <w:numId w:val="5"/>
        </w:numPr>
      </w:pPr>
      <w:r>
        <w:t>Disables old employee voice mail box</w:t>
      </w:r>
    </w:p>
    <w:p w:rsidR="007773A3" w:rsidRDefault="007773A3" w:rsidP="007773A3">
      <w:pPr>
        <w:pStyle w:val="ListNumbered"/>
        <w:numPr>
          <w:ilvl w:val="2"/>
          <w:numId w:val="5"/>
        </w:numPr>
      </w:pPr>
      <w:r>
        <w:t>Reset the old employee’s phone voice message passcode</w:t>
      </w:r>
    </w:p>
    <w:p w:rsidR="007773A3" w:rsidRDefault="007773A3" w:rsidP="007773A3">
      <w:pPr>
        <w:pStyle w:val="ListNumbered"/>
        <w:numPr>
          <w:ilvl w:val="2"/>
          <w:numId w:val="5"/>
        </w:numPr>
      </w:pPr>
      <w:r>
        <w:t>Reset the old employee outgoing voice message to default</w:t>
      </w:r>
    </w:p>
    <w:p w:rsidR="007773A3" w:rsidRDefault="007773A3" w:rsidP="007773A3">
      <w:pPr>
        <w:pStyle w:val="ListNumbered"/>
        <w:numPr>
          <w:ilvl w:val="1"/>
          <w:numId w:val="5"/>
        </w:numPr>
      </w:pPr>
      <w:r>
        <w:t xml:space="preserve">Reset an </w:t>
      </w:r>
      <w:r w:rsidR="0060487F">
        <w:t xml:space="preserve">existing </w:t>
      </w:r>
      <w:r>
        <w:t>employee passcode</w:t>
      </w:r>
    </w:p>
    <w:p w:rsidR="007773A3" w:rsidRPr="0071582D" w:rsidRDefault="007773A3" w:rsidP="007773A3">
      <w:pPr>
        <w:pStyle w:val="ListNumbered"/>
      </w:pPr>
      <w:r>
        <w:t>Exits portal</w:t>
      </w:r>
    </w:p>
    <w:p w:rsidR="007773A3" w:rsidRDefault="007773A3" w:rsidP="007773A3">
      <w:pPr>
        <w:pStyle w:val="Heading2"/>
      </w:pPr>
      <w:r>
        <w:t xml:space="preserve">Use Case - </w:t>
      </w:r>
      <w:r w:rsidR="00D92511">
        <w:t>E</w:t>
      </w:r>
      <w:r>
        <w:t>mployee</w:t>
      </w:r>
    </w:p>
    <w:p w:rsidR="007773A3" w:rsidRDefault="007773A3" w:rsidP="007773A3">
      <w:pPr>
        <w:pStyle w:val="Heading3"/>
      </w:pPr>
      <w:r>
        <w:t>Employee Use Triggers</w:t>
      </w:r>
    </w:p>
    <w:p w:rsidR="007773A3" w:rsidRDefault="007773A3" w:rsidP="007773A3">
      <w:pPr>
        <w:pStyle w:val="ListBullet"/>
        <w:tabs>
          <w:tab w:val="left" w:pos="720"/>
          <w:tab w:val="left" w:pos="1080"/>
        </w:tabs>
        <w:spacing w:after="0"/>
      </w:pPr>
      <w:r>
        <w:t>Need to Create outgoing voice message</w:t>
      </w:r>
    </w:p>
    <w:p w:rsidR="007773A3" w:rsidRDefault="007773A3" w:rsidP="007773A3">
      <w:pPr>
        <w:pStyle w:val="ListBullet"/>
        <w:tabs>
          <w:tab w:val="left" w:pos="720"/>
          <w:tab w:val="left" w:pos="1080"/>
        </w:tabs>
        <w:spacing w:after="0"/>
      </w:pPr>
      <w:r>
        <w:t>Need to Listen to voice mail</w:t>
      </w:r>
    </w:p>
    <w:p w:rsidR="007773A3" w:rsidRDefault="007773A3" w:rsidP="007773A3">
      <w:pPr>
        <w:pStyle w:val="ListBullet"/>
        <w:tabs>
          <w:tab w:val="left" w:pos="720"/>
          <w:tab w:val="left" w:pos="1080"/>
        </w:tabs>
        <w:spacing w:after="0"/>
      </w:pPr>
      <w:r>
        <w:t xml:space="preserve">Need to Delete voice mail </w:t>
      </w:r>
    </w:p>
    <w:p w:rsidR="007773A3" w:rsidRDefault="007773A3" w:rsidP="007773A3">
      <w:pPr>
        <w:pStyle w:val="ListBullet"/>
        <w:tabs>
          <w:tab w:val="left" w:pos="720"/>
          <w:tab w:val="left" w:pos="1080"/>
        </w:tabs>
        <w:spacing w:after="0"/>
      </w:pPr>
      <w:r>
        <w:t>Need to Revert to default outgoing voice message</w:t>
      </w:r>
    </w:p>
    <w:p w:rsidR="007773A3" w:rsidRPr="0071582D" w:rsidRDefault="007773A3" w:rsidP="007773A3">
      <w:pPr>
        <w:pStyle w:val="ListBullet"/>
        <w:tabs>
          <w:tab w:val="left" w:pos="720"/>
          <w:tab w:val="left" w:pos="1080"/>
        </w:tabs>
        <w:spacing w:after="0"/>
      </w:pPr>
      <w:r>
        <w:t xml:space="preserve">Need to Forward a voice mail </w:t>
      </w:r>
    </w:p>
    <w:p w:rsidR="007773A3" w:rsidRDefault="007773A3" w:rsidP="007773A3">
      <w:pPr>
        <w:pStyle w:val="Heading3"/>
      </w:pPr>
      <w:r>
        <w:t>Pre-Conditions</w:t>
      </w:r>
    </w:p>
    <w:p w:rsidR="007773A3" w:rsidRDefault="007773A3" w:rsidP="007773A3">
      <w:pPr>
        <w:pStyle w:val="ListBullet"/>
        <w:tabs>
          <w:tab w:val="left" w:pos="720"/>
          <w:tab w:val="left" w:pos="1080"/>
        </w:tabs>
        <w:spacing w:after="0"/>
      </w:pPr>
      <w:r>
        <w:t xml:space="preserve">Employee voice mail box must be initiated by Admin </w:t>
      </w:r>
    </w:p>
    <w:p w:rsidR="007773A3" w:rsidRDefault="007773A3" w:rsidP="007773A3">
      <w:pPr>
        <w:pStyle w:val="ListBullet"/>
        <w:tabs>
          <w:tab w:val="left" w:pos="720"/>
          <w:tab w:val="left" w:pos="1080"/>
        </w:tabs>
        <w:spacing w:after="0"/>
      </w:pPr>
      <w:r>
        <w:t xml:space="preserve">Employee must have voice mail rights </w:t>
      </w:r>
    </w:p>
    <w:p w:rsidR="007773A3" w:rsidRPr="0071582D" w:rsidRDefault="007773A3" w:rsidP="007773A3">
      <w:pPr>
        <w:pStyle w:val="ListBullet"/>
        <w:tabs>
          <w:tab w:val="left" w:pos="720"/>
          <w:tab w:val="left" w:pos="1080"/>
        </w:tabs>
        <w:spacing w:after="0"/>
      </w:pPr>
      <w:r>
        <w:t>Needs a passcode</w:t>
      </w:r>
    </w:p>
    <w:p w:rsidR="007773A3" w:rsidRDefault="007773A3" w:rsidP="007773A3">
      <w:pPr>
        <w:pStyle w:val="Heading3"/>
      </w:pPr>
      <w:r>
        <w:t>Post-Conditions</w:t>
      </w:r>
    </w:p>
    <w:p w:rsidR="007773A3" w:rsidRDefault="007773A3" w:rsidP="007773A3">
      <w:pPr>
        <w:pStyle w:val="ListBullet"/>
        <w:tabs>
          <w:tab w:val="left" w:pos="720"/>
          <w:tab w:val="left" w:pos="1080"/>
        </w:tabs>
        <w:spacing w:after="0"/>
      </w:pPr>
      <w:r>
        <w:t>Changes must be persistent</w:t>
      </w:r>
    </w:p>
    <w:p w:rsidR="007773A3" w:rsidRDefault="007773A3" w:rsidP="007773A3">
      <w:pPr>
        <w:pStyle w:val="Heading3"/>
      </w:pPr>
      <w:r>
        <w:t>Normal Flow for Creating Outgoing Voice Message</w:t>
      </w:r>
    </w:p>
    <w:p w:rsidR="007773A3" w:rsidRDefault="007773A3" w:rsidP="007773A3">
      <w:pPr>
        <w:pStyle w:val="ListNumbered"/>
        <w:numPr>
          <w:ilvl w:val="0"/>
          <w:numId w:val="6"/>
        </w:numPr>
      </w:pPr>
      <w:r>
        <w:t>Pick up phone and select voice mail access button</w:t>
      </w:r>
    </w:p>
    <w:p w:rsidR="007773A3" w:rsidRDefault="007773A3" w:rsidP="007773A3">
      <w:pPr>
        <w:pStyle w:val="ListNumbered"/>
        <w:numPr>
          <w:ilvl w:val="0"/>
          <w:numId w:val="6"/>
        </w:numPr>
      </w:pPr>
      <w:r>
        <w:t>Enter passcode when prompted</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“1” for creating outgoing voice message</w:t>
      </w:r>
    </w:p>
    <w:p w:rsidR="007773A3" w:rsidRDefault="007773A3" w:rsidP="007773A3">
      <w:pPr>
        <w:pStyle w:val="ListNumbered"/>
        <w:numPr>
          <w:ilvl w:val="0"/>
          <w:numId w:val="6"/>
        </w:numPr>
      </w:pPr>
      <w:r>
        <w:t>Speak message after the tone, press # when finished</w:t>
      </w:r>
    </w:p>
    <w:p w:rsidR="007773A3" w:rsidRDefault="007773A3" w:rsidP="007773A3">
      <w:pPr>
        <w:pStyle w:val="ListNumbered"/>
        <w:numPr>
          <w:ilvl w:val="0"/>
          <w:numId w:val="6"/>
        </w:numPr>
      </w:pPr>
      <w:r>
        <w:t>Listen to available options</w:t>
      </w:r>
    </w:p>
    <w:p w:rsidR="007773A3" w:rsidRDefault="007773A3" w:rsidP="007773A3">
      <w:pPr>
        <w:pStyle w:val="ListNumbered"/>
        <w:numPr>
          <w:ilvl w:val="1"/>
          <w:numId w:val="6"/>
        </w:numPr>
      </w:pPr>
      <w:r>
        <w:t>1 to accept</w:t>
      </w:r>
    </w:p>
    <w:p w:rsidR="007773A3" w:rsidRDefault="007773A3" w:rsidP="007773A3">
      <w:pPr>
        <w:pStyle w:val="ListNumbered"/>
        <w:numPr>
          <w:ilvl w:val="1"/>
          <w:numId w:val="6"/>
        </w:numPr>
      </w:pPr>
      <w:r>
        <w:t>2 to re-record</w:t>
      </w:r>
    </w:p>
    <w:p w:rsidR="007773A3" w:rsidRDefault="007773A3" w:rsidP="007773A3">
      <w:pPr>
        <w:pStyle w:val="ListNumbered"/>
        <w:numPr>
          <w:ilvl w:val="1"/>
          <w:numId w:val="6"/>
        </w:numPr>
      </w:pPr>
      <w:r>
        <w:t>3 to use default</w:t>
      </w:r>
    </w:p>
    <w:p w:rsidR="007773A3" w:rsidRDefault="007773A3" w:rsidP="007773A3">
      <w:pPr>
        <w:pStyle w:val="ListNumbered"/>
        <w:numPr>
          <w:ilvl w:val="0"/>
          <w:numId w:val="6"/>
        </w:numPr>
      </w:pPr>
      <w:r>
        <w:t>Select 1 to accept</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“0” or hang-up to exit system</w:t>
      </w:r>
    </w:p>
    <w:p w:rsidR="007773A3" w:rsidRDefault="007773A3" w:rsidP="007773A3">
      <w:pPr>
        <w:pStyle w:val="Heading3"/>
      </w:pPr>
      <w:r>
        <w:t>Normal Flow for Listening and Forwarding Voice Message</w:t>
      </w:r>
    </w:p>
    <w:p w:rsidR="007773A3" w:rsidRDefault="007773A3" w:rsidP="007773A3">
      <w:pPr>
        <w:pStyle w:val="ListNumbered"/>
        <w:numPr>
          <w:ilvl w:val="0"/>
          <w:numId w:val="7"/>
        </w:numPr>
      </w:pPr>
      <w:r>
        <w:t>Pick up phone and select voice mail access button</w:t>
      </w:r>
    </w:p>
    <w:p w:rsidR="007773A3" w:rsidRDefault="007773A3" w:rsidP="007773A3">
      <w:pPr>
        <w:pStyle w:val="ListNumbered"/>
        <w:numPr>
          <w:ilvl w:val="0"/>
          <w:numId w:val="6"/>
        </w:numPr>
      </w:pPr>
      <w:r>
        <w:t>Enter passcode when prompted</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“2” to listen to voice message</w:t>
      </w:r>
    </w:p>
    <w:p w:rsidR="007773A3" w:rsidRDefault="007773A3" w:rsidP="007773A3">
      <w:pPr>
        <w:pStyle w:val="ListNumbered"/>
        <w:numPr>
          <w:ilvl w:val="0"/>
          <w:numId w:val="6"/>
        </w:numPr>
      </w:pPr>
      <w:r>
        <w:t>After message listen to available options</w:t>
      </w:r>
    </w:p>
    <w:p w:rsidR="007773A3" w:rsidRDefault="007773A3" w:rsidP="007773A3">
      <w:pPr>
        <w:pStyle w:val="ListNumbered"/>
        <w:numPr>
          <w:ilvl w:val="1"/>
          <w:numId w:val="6"/>
        </w:numPr>
      </w:pPr>
      <w:r>
        <w:t>1 to delete message</w:t>
      </w:r>
    </w:p>
    <w:p w:rsidR="007773A3" w:rsidRDefault="007773A3" w:rsidP="007773A3">
      <w:pPr>
        <w:pStyle w:val="ListNumbered"/>
        <w:numPr>
          <w:ilvl w:val="1"/>
          <w:numId w:val="6"/>
        </w:numPr>
      </w:pPr>
      <w:r>
        <w:t>2 to save message</w:t>
      </w:r>
    </w:p>
    <w:p w:rsidR="007773A3" w:rsidRDefault="007773A3" w:rsidP="007773A3">
      <w:pPr>
        <w:pStyle w:val="ListNumbered"/>
        <w:numPr>
          <w:ilvl w:val="1"/>
          <w:numId w:val="6"/>
        </w:numPr>
      </w:pPr>
      <w:r>
        <w:t>3 to forward message</w:t>
      </w:r>
    </w:p>
    <w:p w:rsidR="007773A3" w:rsidRDefault="007773A3" w:rsidP="007773A3">
      <w:pPr>
        <w:pStyle w:val="ListNumbered"/>
        <w:numPr>
          <w:ilvl w:val="1"/>
          <w:numId w:val="6"/>
        </w:numPr>
      </w:pPr>
      <w:r>
        <w:t>0 to exit, or hang up - message is automatically saved</w:t>
      </w:r>
    </w:p>
    <w:p w:rsidR="007773A3" w:rsidRDefault="007773A3" w:rsidP="007773A3">
      <w:pPr>
        <w:pStyle w:val="ListNumbered"/>
        <w:numPr>
          <w:ilvl w:val="0"/>
          <w:numId w:val="6"/>
        </w:numPr>
      </w:pPr>
      <w:r>
        <w:t>Select “3” to forward message</w:t>
      </w:r>
    </w:p>
    <w:p w:rsidR="007773A3" w:rsidRDefault="007773A3" w:rsidP="007773A3">
      <w:pPr>
        <w:pStyle w:val="ListNumbered"/>
        <w:numPr>
          <w:ilvl w:val="0"/>
          <w:numId w:val="6"/>
        </w:numPr>
      </w:pPr>
      <w:r>
        <w:t xml:space="preserve">Listen to prompt for instruction to enter extension: </w:t>
      </w:r>
    </w:p>
    <w:p w:rsidR="007773A3" w:rsidRDefault="007773A3" w:rsidP="007773A3">
      <w:pPr>
        <w:pStyle w:val="ListNumbered"/>
        <w:numPr>
          <w:ilvl w:val="1"/>
          <w:numId w:val="6"/>
        </w:numPr>
      </w:pPr>
      <w:r>
        <w:t>Enter extension</w:t>
      </w:r>
    </w:p>
    <w:p w:rsidR="007773A3" w:rsidRDefault="007773A3" w:rsidP="007773A3">
      <w:pPr>
        <w:pStyle w:val="ListNumbered"/>
        <w:numPr>
          <w:ilvl w:val="1"/>
          <w:numId w:val="6"/>
        </w:numPr>
      </w:pPr>
      <w:r>
        <w:t>Press # for more options – takes user to main</w:t>
      </w:r>
    </w:p>
    <w:p w:rsidR="007773A3" w:rsidRDefault="007773A3" w:rsidP="007773A3">
      <w:pPr>
        <w:pStyle w:val="ListNumbered"/>
        <w:numPr>
          <w:ilvl w:val="0"/>
          <w:numId w:val="6"/>
        </w:numPr>
      </w:pPr>
      <w:r>
        <w:t>Select “0” or hang-up to exit system</w:t>
      </w:r>
    </w:p>
    <w:p w:rsidR="007773A3" w:rsidRDefault="007773A3" w:rsidP="007773A3">
      <w:pPr>
        <w:pStyle w:val="ListNumbered"/>
        <w:numPr>
          <w:ilvl w:val="0"/>
          <w:numId w:val="0"/>
        </w:numPr>
        <w:ind w:left="720" w:hanging="360"/>
      </w:pPr>
    </w:p>
    <w:p w:rsidR="007773A3" w:rsidRDefault="007773A3" w:rsidP="007773A3">
      <w:pPr>
        <w:pStyle w:val="Heading2"/>
      </w:pPr>
      <w:r>
        <w:t>Use Case - Caller</w:t>
      </w:r>
    </w:p>
    <w:p w:rsidR="007773A3" w:rsidRDefault="007773A3" w:rsidP="007773A3">
      <w:pPr>
        <w:pStyle w:val="Heading3"/>
      </w:pPr>
      <w:r>
        <w:t>Triggers</w:t>
      </w:r>
    </w:p>
    <w:p w:rsidR="007773A3" w:rsidRPr="0071582D" w:rsidRDefault="007773A3" w:rsidP="007773A3">
      <w:pPr>
        <w:pStyle w:val="ListBullet"/>
        <w:tabs>
          <w:tab w:val="left" w:pos="720"/>
          <w:tab w:val="left" w:pos="1080"/>
        </w:tabs>
        <w:spacing w:after="0"/>
      </w:pPr>
      <w:r>
        <w:t>After X number of rings, voice mail is initiated</w:t>
      </w:r>
    </w:p>
    <w:p w:rsidR="007773A3" w:rsidRDefault="007773A3" w:rsidP="007773A3">
      <w:pPr>
        <w:pStyle w:val="Heading3"/>
      </w:pPr>
      <w:r>
        <w:t>Pre-Conditions</w:t>
      </w:r>
    </w:p>
    <w:p w:rsidR="007773A3" w:rsidRPr="0071582D" w:rsidRDefault="007773A3" w:rsidP="007773A3">
      <w:pPr>
        <w:pStyle w:val="ListBullet"/>
        <w:tabs>
          <w:tab w:val="left" w:pos="720"/>
          <w:tab w:val="left" w:pos="1080"/>
        </w:tabs>
        <w:spacing w:after="0"/>
      </w:pPr>
      <w:r>
        <w:t>Voice mail box must be initiated by Admin</w:t>
      </w:r>
    </w:p>
    <w:p w:rsidR="007773A3" w:rsidRDefault="007773A3" w:rsidP="007773A3">
      <w:pPr>
        <w:pStyle w:val="Heading3"/>
      </w:pPr>
      <w:r>
        <w:t>Post-Conditions</w:t>
      </w:r>
    </w:p>
    <w:p w:rsidR="007773A3" w:rsidRDefault="007773A3" w:rsidP="007773A3">
      <w:pPr>
        <w:pStyle w:val="ListBullet"/>
        <w:tabs>
          <w:tab w:val="left" w:pos="720"/>
          <w:tab w:val="left" w:pos="1080"/>
        </w:tabs>
        <w:spacing w:after="0"/>
      </w:pPr>
      <w:r>
        <w:t>Voice message must be persistent</w:t>
      </w:r>
    </w:p>
    <w:p w:rsidR="007773A3" w:rsidRDefault="007773A3" w:rsidP="007773A3">
      <w:pPr>
        <w:pStyle w:val="Heading3"/>
      </w:pPr>
      <w:r>
        <w:t>Normal Flow for Caller</w:t>
      </w:r>
    </w:p>
    <w:p w:rsidR="007773A3" w:rsidRDefault="007773A3" w:rsidP="007773A3">
      <w:pPr>
        <w:pStyle w:val="ListNumbered"/>
        <w:numPr>
          <w:ilvl w:val="0"/>
          <w:numId w:val="8"/>
        </w:numPr>
      </w:pPr>
      <w:r>
        <w:t>Caller dials number of employee</w:t>
      </w:r>
    </w:p>
    <w:p w:rsidR="007773A3" w:rsidRDefault="007773A3" w:rsidP="007773A3">
      <w:pPr>
        <w:pStyle w:val="ListNumbered"/>
        <w:numPr>
          <w:ilvl w:val="0"/>
          <w:numId w:val="8"/>
        </w:numPr>
      </w:pPr>
      <w:r>
        <w:t>Employee does not pick up phone within X number of rings</w:t>
      </w:r>
    </w:p>
    <w:p w:rsidR="007773A3" w:rsidRDefault="007773A3" w:rsidP="007773A3">
      <w:pPr>
        <w:pStyle w:val="ListNumbered"/>
        <w:numPr>
          <w:ilvl w:val="0"/>
          <w:numId w:val="8"/>
        </w:numPr>
      </w:pPr>
      <w:r>
        <w:t>Employee outgoing voice message plays</w:t>
      </w:r>
    </w:p>
    <w:p w:rsidR="007773A3" w:rsidRDefault="007773A3" w:rsidP="007773A3">
      <w:pPr>
        <w:pStyle w:val="ListNumbered"/>
        <w:numPr>
          <w:ilvl w:val="0"/>
          <w:numId w:val="8"/>
        </w:numPr>
      </w:pPr>
      <w:r>
        <w:t>Standard voice message system gives instructions</w:t>
      </w:r>
    </w:p>
    <w:p w:rsidR="007773A3" w:rsidRDefault="007773A3" w:rsidP="007773A3">
      <w:pPr>
        <w:pStyle w:val="ListNumbered"/>
        <w:numPr>
          <w:ilvl w:val="1"/>
          <w:numId w:val="8"/>
        </w:numPr>
      </w:pPr>
      <w:r>
        <w:t>Wait till tone then enter message</w:t>
      </w:r>
    </w:p>
    <w:p w:rsidR="007773A3" w:rsidRDefault="007773A3" w:rsidP="007773A3">
      <w:pPr>
        <w:pStyle w:val="ListNumbered"/>
        <w:numPr>
          <w:ilvl w:val="1"/>
          <w:numId w:val="8"/>
        </w:numPr>
      </w:pPr>
      <w:r>
        <w:t>Enter # after leaving message, or hang up to end the call</w:t>
      </w:r>
    </w:p>
    <w:p w:rsidR="007773A3" w:rsidRDefault="007773A3" w:rsidP="007773A3">
      <w:pPr>
        <w:pStyle w:val="ListNumbered"/>
        <w:numPr>
          <w:ilvl w:val="0"/>
          <w:numId w:val="8"/>
        </w:numPr>
      </w:pPr>
      <w:r>
        <w:t>Caller waits for tone and leaves message</w:t>
      </w:r>
    </w:p>
    <w:p w:rsidR="007773A3" w:rsidRDefault="007773A3" w:rsidP="007773A3">
      <w:pPr>
        <w:pStyle w:val="ListNumbered"/>
        <w:numPr>
          <w:ilvl w:val="0"/>
          <w:numId w:val="8"/>
        </w:numPr>
      </w:pPr>
      <w:r>
        <w:t>Caller enters #</w:t>
      </w:r>
    </w:p>
    <w:p w:rsidR="007773A3" w:rsidRDefault="007773A3" w:rsidP="007773A3">
      <w:pPr>
        <w:pStyle w:val="ListNumbered"/>
        <w:numPr>
          <w:ilvl w:val="0"/>
          <w:numId w:val="8"/>
        </w:numPr>
      </w:pPr>
      <w:r>
        <w:t>message is saved</w:t>
      </w:r>
    </w:p>
    <w:p w:rsidR="007773A3" w:rsidRDefault="007773A3" w:rsidP="007773A3">
      <w:pPr>
        <w:pStyle w:val="ListNumbered"/>
        <w:numPr>
          <w:ilvl w:val="0"/>
          <w:numId w:val="8"/>
        </w:numPr>
      </w:pPr>
      <w:r>
        <w:t>Standard voice message system issues sign-off salutations</w:t>
      </w:r>
    </w:p>
    <w:p w:rsidR="007773A3" w:rsidRPr="00415026" w:rsidRDefault="007773A3" w:rsidP="007773A3">
      <w:pPr>
        <w:pStyle w:val="ListNumbered"/>
        <w:numPr>
          <w:ilvl w:val="0"/>
          <w:numId w:val="8"/>
        </w:numPr>
      </w:pPr>
      <w:r>
        <w:t>Call ends</w:t>
      </w:r>
    </w:p>
    <w:p w:rsidR="008E7CBB" w:rsidRDefault="008E7CBB" w:rsidP="008E7CBB">
      <w:pPr>
        <w:pStyle w:val="Heading1"/>
      </w:pPr>
      <w:r>
        <w:t>Appendix B: Uml diagram</w:t>
      </w:r>
    </w:p>
    <w:p w:rsidR="00D92511" w:rsidRDefault="0002642D">
      <w:pPr>
        <w:rPr>
          <w:b/>
          <w:bCs/>
          <w:caps/>
          <w:color w:val="1F4E79" w:themeColor="accent1" w:themeShade="80"/>
          <w:sz w:val="28"/>
          <w:szCs w:val="28"/>
        </w:rPr>
      </w:pPr>
      <w:r>
        <w:rPr>
          <w:noProof/>
          <w:lang w:eastAsia="en-US"/>
        </w:rPr>
        <w:drawing>
          <wp:inline distT="0" distB="0" distL="0" distR="0" wp14:anchorId="20720B6F" wp14:editId="320730E1">
            <wp:extent cx="5943600" cy="2588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8895"/>
                    </a:xfrm>
                    <a:prstGeom prst="rect">
                      <a:avLst/>
                    </a:prstGeom>
                  </pic:spPr>
                </pic:pic>
              </a:graphicData>
            </a:graphic>
          </wp:inline>
        </w:drawing>
      </w:r>
    </w:p>
    <w:p w:rsidR="008E7CBB" w:rsidRDefault="008E7CBB" w:rsidP="008E7CBB">
      <w:pPr>
        <w:pStyle w:val="Heading1"/>
      </w:pPr>
      <w:r>
        <w:t>Appendix c: Functional specifications</w:t>
      </w:r>
    </w:p>
    <w:tbl>
      <w:tblPr>
        <w:tblStyle w:val="ProposalTable"/>
        <w:tblW w:w="0" w:type="auto"/>
        <w:tblLook w:val="04A0" w:firstRow="1" w:lastRow="0" w:firstColumn="1" w:lastColumn="0" w:noHBand="0" w:noVBand="1"/>
      </w:tblPr>
      <w:tblGrid>
        <w:gridCol w:w="1075"/>
        <w:gridCol w:w="2070"/>
        <w:gridCol w:w="6205"/>
      </w:tblGrid>
      <w:tr w:rsidR="0002642D" w:rsidTr="0017791E">
        <w:trPr>
          <w:cnfStyle w:val="100000000000" w:firstRow="1" w:lastRow="0" w:firstColumn="0" w:lastColumn="0" w:oddVBand="0" w:evenVBand="0" w:oddHBand="0" w:evenHBand="0" w:firstRowFirstColumn="0" w:firstRowLastColumn="0" w:lastRowFirstColumn="0" w:lastRowLastColumn="0"/>
        </w:trPr>
        <w:tc>
          <w:tcPr>
            <w:tcW w:w="1075" w:type="dxa"/>
          </w:tcPr>
          <w:p w:rsidR="0002642D" w:rsidRDefault="0017791E" w:rsidP="008E7CBB">
            <w:r>
              <w:t>System</w:t>
            </w:r>
          </w:p>
        </w:tc>
        <w:tc>
          <w:tcPr>
            <w:tcW w:w="2070" w:type="dxa"/>
          </w:tcPr>
          <w:p w:rsidR="0002642D" w:rsidRDefault="0017791E" w:rsidP="008E7CBB">
            <w:r>
              <w:t>Field</w:t>
            </w:r>
          </w:p>
        </w:tc>
        <w:tc>
          <w:tcPr>
            <w:tcW w:w="6205" w:type="dxa"/>
          </w:tcPr>
          <w:p w:rsidR="0002642D" w:rsidRDefault="0017791E" w:rsidP="008E7CBB">
            <w:r>
              <w:t>Specifications</w:t>
            </w:r>
          </w:p>
        </w:tc>
      </w:tr>
      <w:tr w:rsidR="0002642D" w:rsidTr="0017791E">
        <w:tc>
          <w:tcPr>
            <w:tcW w:w="1075" w:type="dxa"/>
          </w:tcPr>
          <w:p w:rsidR="0002642D" w:rsidRDefault="0017791E" w:rsidP="008E7CBB">
            <w:r>
              <w:t>Portal</w:t>
            </w:r>
          </w:p>
        </w:tc>
        <w:tc>
          <w:tcPr>
            <w:tcW w:w="2070" w:type="dxa"/>
          </w:tcPr>
          <w:p w:rsidR="0002642D" w:rsidRDefault="0002642D" w:rsidP="008E7CBB"/>
        </w:tc>
        <w:tc>
          <w:tcPr>
            <w:tcW w:w="6205" w:type="dxa"/>
          </w:tcPr>
          <w:p w:rsidR="0002642D" w:rsidRDefault="0002642D" w:rsidP="008E7CBB"/>
        </w:tc>
      </w:tr>
    </w:tbl>
    <w:p w:rsidR="008E7CBB" w:rsidRPr="008E7CBB" w:rsidRDefault="008E7CBB" w:rsidP="008E7CBB"/>
    <w:p w:rsidR="00FA6059" w:rsidRDefault="00FA6059"/>
    <w:p w:rsidR="00FA6059" w:rsidRDefault="00FA6059">
      <w:r>
        <w:br w:type="page"/>
      </w:r>
    </w:p>
    <w:p w:rsidR="00D02CFB" w:rsidRDefault="00D02CFB" w:rsidP="00D02CFB">
      <w:pPr>
        <w:pStyle w:val="Heading1"/>
      </w:pPr>
      <w:r>
        <w:t xml:space="preserve">Appendix </w:t>
      </w:r>
      <w:r w:rsidR="008E7CBB">
        <w:t>D</w:t>
      </w:r>
      <w:r>
        <w:t xml:space="preserve">: Staff Organizational Chart </w:t>
      </w:r>
    </w:p>
    <w:p w:rsidR="00D02CFB" w:rsidRDefault="00D02CFB" w:rsidP="00D02CFB">
      <w:r>
        <w:t>Staff dedicated to Voice Mail Software development</w:t>
      </w:r>
    </w:p>
    <w:p w:rsidR="00D02CFB" w:rsidRPr="00D02CFB" w:rsidRDefault="00D02CFB" w:rsidP="00D02CFB"/>
    <w:p w:rsidR="004915A2" w:rsidRDefault="00D02CFB" w:rsidP="004915A2">
      <w:r>
        <w:rPr>
          <w:noProof/>
          <w:lang w:eastAsia="en-US"/>
        </w:rPr>
        <w:drawing>
          <wp:inline distT="0" distB="0" distL="0" distR="0">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iceMailProposal-OrgChar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sectPr w:rsidR="004915A2" w:rsidSect="008B66AE">
      <w:headerReference w:type="default" r:id="rId16"/>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028" w:rsidRDefault="008C7028">
      <w:pPr>
        <w:spacing w:after="0" w:line="240" w:lineRule="auto"/>
      </w:pPr>
      <w:r>
        <w:separator/>
      </w:r>
    </w:p>
  </w:endnote>
  <w:endnote w:type="continuationSeparator" w:id="0">
    <w:p w:rsidR="008C7028" w:rsidRDefault="008C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028" w:rsidRDefault="008C7028">
      <w:pPr>
        <w:spacing w:after="0" w:line="240" w:lineRule="auto"/>
      </w:pPr>
      <w:r>
        <w:separator/>
      </w:r>
    </w:p>
  </w:footnote>
  <w:footnote w:type="continuationSeparator" w:id="0">
    <w:p w:rsidR="008C7028" w:rsidRDefault="008C7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E2E" w:rsidRDefault="00C50E2E">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E2E" w:rsidRDefault="00C50E2E">
                          <w:pPr>
                            <w:pStyle w:val="Footer"/>
                          </w:pPr>
                          <w:r>
                            <w:fldChar w:fldCharType="begin"/>
                          </w:r>
                          <w:r>
                            <w:instrText xml:space="preserve"> PAGE   \* MERGEFORMAT </w:instrText>
                          </w:r>
                          <w:r>
                            <w:fldChar w:fldCharType="separate"/>
                          </w:r>
                          <w:r w:rsidR="00FD7DC6">
                            <w:t>6</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C50E2E" w:rsidRDefault="00C50E2E">
                    <w:pPr>
                      <w:pStyle w:val="Footer"/>
                    </w:pPr>
                    <w:r>
                      <w:fldChar w:fldCharType="begin"/>
                    </w:r>
                    <w:r>
                      <w:instrText xml:space="preserve"> PAGE   \* MERGEFORMAT </w:instrText>
                    </w:r>
                    <w:r>
                      <w:fldChar w:fldCharType="separate"/>
                    </w:r>
                    <w:r w:rsidR="00FD7DC6">
                      <w:t>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A04054B"/>
    <w:multiLevelType w:val="hybridMultilevel"/>
    <w:tmpl w:val="A2C25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233E7"/>
    <w:multiLevelType w:val="hybridMultilevel"/>
    <w:tmpl w:val="AB9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445F7"/>
    <w:multiLevelType w:val="hybridMultilevel"/>
    <w:tmpl w:val="D08E7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0428A"/>
    <w:multiLevelType w:val="hybridMultilevel"/>
    <w:tmpl w:val="E9D8B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C5235"/>
    <w:multiLevelType w:val="hybridMultilevel"/>
    <w:tmpl w:val="E604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B414C"/>
    <w:multiLevelType w:val="hybridMultilevel"/>
    <w:tmpl w:val="274E2868"/>
    <w:lvl w:ilvl="0" w:tplc="44141F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97B3C"/>
    <w:multiLevelType w:val="hybridMultilevel"/>
    <w:tmpl w:val="E8DA741A"/>
    <w:lvl w:ilvl="0" w:tplc="44141F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A6D84"/>
    <w:multiLevelType w:val="hybridMultilevel"/>
    <w:tmpl w:val="BD2CCA8A"/>
    <w:lvl w:ilvl="0" w:tplc="F7DC3FC4">
      <w:start w:val="1"/>
      <w:numFmt w:val="decimal"/>
      <w:pStyle w:val="ListNumbered"/>
      <w:lvlText w:val="%1  "/>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584" w:hanging="360"/>
      </w:pPr>
    </w:lvl>
    <w:lvl w:ilvl="2" w:tplc="0409001B">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0"/>
  </w:num>
  <w:num w:numId="2">
    <w:abstractNumId w:val="6"/>
  </w:num>
  <w:num w:numId="3">
    <w:abstractNumId w:val="6"/>
    <w:lvlOverride w:ilvl="0">
      <w:startOverride w:val="1"/>
    </w:lvlOverride>
  </w:num>
  <w:num w:numId="4">
    <w:abstractNumId w:val="2"/>
  </w:num>
  <w:num w:numId="5">
    <w:abstractNumId w:val="9"/>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4"/>
  </w:num>
  <w:num w:numId="10">
    <w:abstractNumId w:val="5"/>
  </w:num>
  <w:num w:numId="11">
    <w:abstractNumId w:val="7"/>
  </w:num>
  <w:num w:numId="12">
    <w:abstractNumId w:val="8"/>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86"/>
    <w:rsid w:val="0002642D"/>
    <w:rsid w:val="000315AD"/>
    <w:rsid w:val="00037BFF"/>
    <w:rsid w:val="00100B5D"/>
    <w:rsid w:val="0017791E"/>
    <w:rsid w:val="001B0404"/>
    <w:rsid w:val="001C4D43"/>
    <w:rsid w:val="001D3D24"/>
    <w:rsid w:val="001E3031"/>
    <w:rsid w:val="00283357"/>
    <w:rsid w:val="002B30AF"/>
    <w:rsid w:val="002D5D73"/>
    <w:rsid w:val="00344D71"/>
    <w:rsid w:val="003A3646"/>
    <w:rsid w:val="003A3A08"/>
    <w:rsid w:val="00413441"/>
    <w:rsid w:val="004915A2"/>
    <w:rsid w:val="004E241A"/>
    <w:rsid w:val="004F699E"/>
    <w:rsid w:val="00527D55"/>
    <w:rsid w:val="00531831"/>
    <w:rsid w:val="00560AE4"/>
    <w:rsid w:val="005C4CBC"/>
    <w:rsid w:val="005F5F4B"/>
    <w:rsid w:val="005F7B78"/>
    <w:rsid w:val="0060487F"/>
    <w:rsid w:val="006260BE"/>
    <w:rsid w:val="00667371"/>
    <w:rsid w:val="006B7E50"/>
    <w:rsid w:val="007773A3"/>
    <w:rsid w:val="007A1276"/>
    <w:rsid w:val="007D1CDD"/>
    <w:rsid w:val="00826762"/>
    <w:rsid w:val="00830114"/>
    <w:rsid w:val="00862C24"/>
    <w:rsid w:val="00863A37"/>
    <w:rsid w:val="00871C0D"/>
    <w:rsid w:val="00876C76"/>
    <w:rsid w:val="008B66AE"/>
    <w:rsid w:val="008C7028"/>
    <w:rsid w:val="008E7CBB"/>
    <w:rsid w:val="0090077B"/>
    <w:rsid w:val="00907361"/>
    <w:rsid w:val="009E43B9"/>
    <w:rsid w:val="00A454B2"/>
    <w:rsid w:val="00A828C7"/>
    <w:rsid w:val="00AB3AC3"/>
    <w:rsid w:val="00B02EF4"/>
    <w:rsid w:val="00B05501"/>
    <w:rsid w:val="00B82B80"/>
    <w:rsid w:val="00B869F5"/>
    <w:rsid w:val="00BB38AC"/>
    <w:rsid w:val="00BB3F6F"/>
    <w:rsid w:val="00BE4208"/>
    <w:rsid w:val="00C50E2E"/>
    <w:rsid w:val="00C61303"/>
    <w:rsid w:val="00C823A8"/>
    <w:rsid w:val="00CA141F"/>
    <w:rsid w:val="00CD464F"/>
    <w:rsid w:val="00D02CFB"/>
    <w:rsid w:val="00D06B50"/>
    <w:rsid w:val="00D80BFC"/>
    <w:rsid w:val="00D82DA0"/>
    <w:rsid w:val="00D86DC8"/>
    <w:rsid w:val="00D92511"/>
    <w:rsid w:val="00DC076D"/>
    <w:rsid w:val="00DD5A86"/>
    <w:rsid w:val="00DD6533"/>
    <w:rsid w:val="00E01704"/>
    <w:rsid w:val="00E60796"/>
    <w:rsid w:val="00E778D8"/>
    <w:rsid w:val="00E84A9A"/>
    <w:rsid w:val="00F06387"/>
    <w:rsid w:val="00F17834"/>
    <w:rsid w:val="00F92427"/>
    <w:rsid w:val="00F966D7"/>
    <w:rsid w:val="00FA2E29"/>
    <w:rsid w:val="00FA6059"/>
    <w:rsid w:val="00FD45A8"/>
    <w:rsid w:val="00FD7DC6"/>
    <w:rsid w:val="00FE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AED8E6-093A-4D2D-890D-E6E6DB17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141F"/>
    <w:rPr>
      <w:sz w:val="20"/>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7773A3"/>
    <w:pPr>
      <w:keepNext/>
      <w:keepLines/>
      <w:spacing w:before="120" w:after="0" w:line="240" w:lineRule="auto"/>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B02E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02EF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773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unhideWhenUsed/>
    <w:rsid w:val="00FD45A8"/>
    <w:rPr>
      <w:color w:val="40ACD1" w:themeColor="hyperlink"/>
      <w:u w:val="single"/>
    </w:rPr>
  </w:style>
  <w:style w:type="paragraph" w:styleId="ListParagraph">
    <w:name w:val="List Paragraph"/>
    <w:basedOn w:val="Normal"/>
    <w:uiPriority w:val="34"/>
    <w:unhideWhenUsed/>
    <w:qFormat/>
    <w:rsid w:val="00FD45A8"/>
    <w:pPr>
      <w:ind w:left="720"/>
      <w:contextualSpacing/>
    </w:pPr>
  </w:style>
  <w:style w:type="character" w:customStyle="1" w:styleId="Heading3Char">
    <w:name w:val="Heading 3 Char"/>
    <w:basedOn w:val="DefaultParagraphFont"/>
    <w:link w:val="Heading3"/>
    <w:uiPriority w:val="9"/>
    <w:rsid w:val="007773A3"/>
    <w:rPr>
      <w:rFonts w:eastAsiaTheme="majorEastAsia" w:cstheme="majorBidi"/>
      <w:b/>
      <w:color w:val="1F4D78" w:themeColor="accent1" w:themeShade="7F"/>
      <w:sz w:val="20"/>
      <w:szCs w:val="24"/>
    </w:rPr>
  </w:style>
  <w:style w:type="character" w:customStyle="1" w:styleId="Heading4Char">
    <w:name w:val="Heading 4 Char"/>
    <w:basedOn w:val="DefaultParagraphFont"/>
    <w:link w:val="Heading4"/>
    <w:uiPriority w:val="9"/>
    <w:rsid w:val="00B02EF4"/>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B02EF4"/>
    <w:rPr>
      <w:rFonts w:asciiTheme="majorHAnsi" w:eastAsiaTheme="majorEastAsia" w:hAnsiTheme="majorHAnsi" w:cstheme="majorBidi"/>
      <w:color w:val="2E74B5" w:themeColor="accent1" w:themeShade="BF"/>
      <w:sz w:val="20"/>
    </w:rPr>
  </w:style>
  <w:style w:type="character" w:customStyle="1" w:styleId="NoSpacingChar">
    <w:name w:val="No Spacing Char"/>
    <w:basedOn w:val="DefaultParagraphFont"/>
    <w:link w:val="NoSpacing"/>
    <w:uiPriority w:val="1"/>
    <w:rsid w:val="008B66AE"/>
  </w:style>
  <w:style w:type="character" w:customStyle="1" w:styleId="body-text-content">
    <w:name w:val="body-text-content"/>
    <w:basedOn w:val="DefaultParagraphFont"/>
    <w:rsid w:val="004915A2"/>
  </w:style>
  <w:style w:type="paragraph" w:customStyle="1" w:styleId="Normal-NoParagraphSpace">
    <w:name w:val="Normal-No Paragraph Space"/>
    <w:basedOn w:val="Normal"/>
    <w:qFormat/>
    <w:rsid w:val="004915A2"/>
    <w:pPr>
      <w:spacing w:after="120" w:line="240" w:lineRule="auto"/>
      <w:contextualSpacing/>
    </w:pPr>
  </w:style>
  <w:style w:type="paragraph" w:customStyle="1" w:styleId="Response">
    <w:name w:val="Response"/>
    <w:basedOn w:val="Normal-NoParagraphSpace"/>
    <w:qFormat/>
    <w:rsid w:val="004915A2"/>
    <w:pPr>
      <w:ind w:left="720"/>
    </w:pPr>
    <w:rPr>
      <w:color w:val="648C30" w:themeColor="accent2" w:themeShade="BF"/>
    </w:rPr>
  </w:style>
  <w:style w:type="paragraph" w:customStyle="1" w:styleId="ListNumbered">
    <w:name w:val="List Numbered"/>
    <w:basedOn w:val="ListBullet"/>
    <w:qFormat/>
    <w:rsid w:val="00FD7DC6"/>
    <w:pPr>
      <w:numPr>
        <w:numId w:val="5"/>
      </w:numPr>
      <w:tabs>
        <w:tab w:val="left" w:pos="720"/>
        <w:tab w:val="left" w:pos="1080"/>
      </w:tabs>
      <w:spacing w:line="240" w:lineRule="auto"/>
    </w:pPr>
    <w:rPr>
      <w:szCs w:val="20"/>
    </w:rPr>
  </w:style>
  <w:style w:type="character" w:customStyle="1" w:styleId="Heading6Char">
    <w:name w:val="Heading 6 Char"/>
    <w:basedOn w:val="DefaultParagraphFont"/>
    <w:link w:val="Heading6"/>
    <w:uiPriority w:val="9"/>
    <w:rsid w:val="007773A3"/>
    <w:rPr>
      <w:rFonts w:asciiTheme="majorHAnsi" w:eastAsiaTheme="majorEastAsia" w:hAnsiTheme="majorHAnsi" w:cstheme="majorBidi"/>
      <w:color w:val="1F4D78"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240336">
      <w:bodyDiv w:val="1"/>
      <w:marLeft w:val="0"/>
      <w:marRight w:val="0"/>
      <w:marTop w:val="0"/>
      <w:marBottom w:val="0"/>
      <w:divBdr>
        <w:top w:val="none" w:sz="0" w:space="0" w:color="auto"/>
        <w:left w:val="none" w:sz="0" w:space="0" w:color="auto"/>
        <w:bottom w:val="none" w:sz="0" w:space="0" w:color="auto"/>
        <w:right w:val="none" w:sz="0" w:space="0" w:color="auto"/>
      </w:divBdr>
      <w:divsChild>
        <w:div w:id="205147000">
          <w:marLeft w:val="360"/>
          <w:marRight w:val="0"/>
          <w:marTop w:val="0"/>
          <w:marBottom w:val="0"/>
          <w:divBdr>
            <w:top w:val="none" w:sz="0" w:space="0" w:color="auto"/>
            <w:left w:val="none" w:sz="0" w:space="0" w:color="auto"/>
            <w:bottom w:val="none" w:sz="0" w:space="0" w:color="auto"/>
            <w:right w:val="none" w:sz="0" w:space="0" w:color="auto"/>
          </w:divBdr>
        </w:div>
      </w:divsChild>
    </w:div>
    <w:div w:id="1571311595">
      <w:bodyDiv w:val="1"/>
      <w:marLeft w:val="0"/>
      <w:marRight w:val="0"/>
      <w:marTop w:val="0"/>
      <w:marBottom w:val="0"/>
      <w:divBdr>
        <w:top w:val="none" w:sz="0" w:space="0" w:color="auto"/>
        <w:left w:val="none" w:sz="0" w:space="0" w:color="auto"/>
        <w:bottom w:val="none" w:sz="0" w:space="0" w:color="auto"/>
        <w:right w:val="none" w:sz="0" w:space="0" w:color="auto"/>
      </w:divBdr>
      <w:divsChild>
        <w:div w:id="1873376877">
          <w:marLeft w:val="0"/>
          <w:marRight w:val="0"/>
          <w:marTop w:val="0"/>
          <w:marBottom w:val="0"/>
          <w:divBdr>
            <w:top w:val="none" w:sz="0" w:space="0" w:color="auto"/>
            <w:left w:val="none" w:sz="0" w:space="0" w:color="auto"/>
            <w:bottom w:val="none" w:sz="0" w:space="0" w:color="auto"/>
            <w:right w:val="none" w:sz="0" w:space="0" w:color="auto"/>
          </w:divBdr>
          <w:divsChild>
            <w:div w:id="40731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623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0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3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433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90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532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6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38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98659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8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57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88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1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7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14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0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latemplate.com/ServiceLevelAgreementTemplate.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en%20&amp;%20Sharon\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3624CDDD5487FA39BBED033196209"/>
        <w:category>
          <w:name w:val="General"/>
          <w:gallery w:val="placeholder"/>
        </w:category>
        <w:types>
          <w:type w:val="bbPlcHdr"/>
        </w:types>
        <w:behaviors>
          <w:behavior w:val="content"/>
        </w:behaviors>
        <w:guid w:val="{01076481-9A43-44D4-9EC0-F594FFFA5403}"/>
      </w:docPartPr>
      <w:docPartBody>
        <w:p w:rsidR="00742327" w:rsidRDefault="00077D44">
          <w:pPr>
            <w:pStyle w:val="43C3624CDDD5487FA39BBED033196209"/>
          </w:pPr>
          <w:r>
            <w:t>&lt;Your Company&gt;</w:t>
          </w:r>
        </w:p>
      </w:docPartBody>
    </w:docPart>
    <w:docPart>
      <w:docPartPr>
        <w:name w:val="9902E745165B477F8E22EFF047831F27"/>
        <w:category>
          <w:name w:val="General"/>
          <w:gallery w:val="placeholder"/>
        </w:category>
        <w:types>
          <w:type w:val="bbPlcHdr"/>
        </w:types>
        <w:behaviors>
          <w:behavior w:val="content"/>
        </w:behaviors>
        <w:guid w:val="{AFE2C9FD-0224-421D-902C-8CF204A84973}"/>
      </w:docPartPr>
      <w:docPartBody>
        <w:p w:rsidR="00742327" w:rsidRDefault="00077D44">
          <w:pPr>
            <w:pStyle w:val="9902E745165B477F8E22EFF047831F27"/>
          </w:pPr>
          <w:r>
            <w:rPr>
              <w:rStyle w:val="PlaceholderText"/>
            </w:rPr>
            <w:t>&lt;Your Company&gt;</w:t>
          </w:r>
        </w:p>
      </w:docPartBody>
    </w:docPart>
    <w:docPart>
      <w:docPartPr>
        <w:name w:val="288E3B577EF44393BA663400612BC062"/>
        <w:category>
          <w:name w:val="General"/>
          <w:gallery w:val="placeholder"/>
        </w:category>
        <w:types>
          <w:type w:val="bbPlcHdr"/>
        </w:types>
        <w:behaviors>
          <w:behavior w:val="content"/>
        </w:behaviors>
        <w:guid w:val="{D855C16B-1D92-4885-B4AA-8A5B8779D412}"/>
      </w:docPartPr>
      <w:docPartBody>
        <w:p w:rsidR="00742327" w:rsidRDefault="00077D44">
          <w:pPr>
            <w:pStyle w:val="288E3B577EF44393BA663400612BC062"/>
          </w:pPr>
          <w:r>
            <w:rPr>
              <w:rStyle w:val="PlaceholderText"/>
            </w:rPr>
            <w:t>&lt;Client’s Company&gt;</w:t>
          </w:r>
        </w:p>
      </w:docPartBody>
    </w:docPart>
    <w:docPart>
      <w:docPartPr>
        <w:name w:val="FBE36276F2C74AA381EE53E0006D98EE"/>
        <w:category>
          <w:name w:val="General"/>
          <w:gallery w:val="placeholder"/>
        </w:category>
        <w:types>
          <w:type w:val="bbPlcHdr"/>
        </w:types>
        <w:behaviors>
          <w:behavior w:val="content"/>
        </w:behaviors>
        <w:guid w:val="{F493F2C7-0B94-43F2-B0CE-4F6BB81A9E26}"/>
      </w:docPartPr>
      <w:docPartBody>
        <w:p w:rsidR="00742327" w:rsidRDefault="00F95483" w:rsidP="00F95483">
          <w:pPr>
            <w:pStyle w:val="FBE36276F2C74AA381EE53E0006D98EE"/>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83"/>
    <w:rsid w:val="00077D44"/>
    <w:rsid w:val="00237F87"/>
    <w:rsid w:val="003E7201"/>
    <w:rsid w:val="006670EC"/>
    <w:rsid w:val="00742327"/>
    <w:rsid w:val="00D1477C"/>
    <w:rsid w:val="00F95483"/>
    <w:rsid w:val="00F9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3624CDDD5487FA39BBED033196209">
    <w:name w:val="43C3624CDDD5487FA39BBED033196209"/>
  </w:style>
  <w:style w:type="character" w:styleId="PlaceholderText">
    <w:name w:val="Placeholder Text"/>
    <w:basedOn w:val="DefaultParagraphFont"/>
    <w:uiPriority w:val="99"/>
    <w:semiHidden/>
    <w:rsid w:val="00F95483"/>
    <w:rPr>
      <w:color w:val="808080"/>
    </w:rPr>
  </w:style>
  <w:style w:type="paragraph" w:customStyle="1" w:styleId="DB2041F36F8A4CF285B85B2F2288A1D4">
    <w:name w:val="DB2041F36F8A4CF285B85B2F2288A1D4"/>
  </w:style>
  <w:style w:type="paragraph" w:customStyle="1" w:styleId="9902E745165B477F8E22EFF047831F27">
    <w:name w:val="9902E745165B477F8E22EFF047831F27"/>
  </w:style>
  <w:style w:type="paragraph" w:customStyle="1" w:styleId="288E3B577EF44393BA663400612BC062">
    <w:name w:val="288E3B577EF44393BA663400612BC062"/>
  </w:style>
  <w:style w:type="paragraph" w:customStyle="1" w:styleId="C8C4D26EC1E14A81B68E3FAE0621EFBA">
    <w:name w:val="C8C4D26EC1E14A81B68E3FAE0621EFBA"/>
    <w:rsid w:val="00F95483"/>
  </w:style>
  <w:style w:type="paragraph" w:customStyle="1" w:styleId="FBE36276F2C74AA381EE53E0006D98EE">
    <w:name w:val="FBE36276F2C74AA381EE53E0006D98EE"/>
    <w:rsid w:val="00F95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RFP #1074-2 Voice Mail System</Abstract>
  <CompanyAddress/>
  <CompanyPhone/>
  <CompanyFax/>
  <CompanyEmail>www.a-team.com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3.xml><?xml version="1.0" encoding="utf-8"?>
<ds:datastoreItem xmlns:ds="http://schemas.openxmlformats.org/officeDocument/2006/customXml" ds:itemID="{1C05B548-3D59-40E7-AD39-BB7C520CB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785</TotalTime>
  <Pages>20</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VOICE MAIL SOFTWARE PROPOSAL</vt:lpstr>
    </vt:vector>
  </TitlesOfParts>
  <Company>The A-Team</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MAIL SOFTWARE PROPOSAL</dc:title>
  <dc:subject>The A-Team Proposal</dc:subject>
  <dc:creator>The A-Team</dc:creator>
  <cp:keywords/>
  <cp:lastModifiedBy>Tender, Sharon</cp:lastModifiedBy>
  <cp:revision>25</cp:revision>
  <dcterms:created xsi:type="dcterms:W3CDTF">2017-04-28T15:14:00Z</dcterms:created>
  <dcterms:modified xsi:type="dcterms:W3CDTF">2017-05-04T20:32:00Z</dcterms:modified>
  <cp:contentStatus>Example Corporation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